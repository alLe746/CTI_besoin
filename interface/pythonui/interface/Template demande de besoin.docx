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5C185" w14:textId="77777777" w:rsidR="00CD62A2" w:rsidRPr="00E514A9" w:rsidRDefault="00CD62A2" w:rsidP="004E37BA">
      <w:bookmarkStart w:id="0" w:name="sys_Cursor"/>
      <w:bookmarkEnd w:id="0"/>
    </w:p>
    <w:p w14:paraId="34ADD8F1" w14:textId="6A3EB918" w:rsidR="003D4C67" w:rsidRPr="00E514A9" w:rsidRDefault="00E933C5" w:rsidP="005A09F7">
      <w:pPr>
        <w:pStyle w:val="sysWordMarkPage1"/>
        <w:framePr w:wrap="around"/>
      </w:pPr>
      <w:r w:rsidRPr="00E514A9">
        <w:fldChar w:fldCharType="begin"/>
      </w:r>
      <w:r w:rsidRPr="00E514A9">
        <w:instrText xml:space="preserve"> AUTOTEXT </w:instrText>
      </w:r>
      <w:r w:rsidR="003E6C82" w:rsidRPr="00E514A9">
        <w:fldChar w:fldCharType="begin"/>
      </w:r>
      <w:r w:rsidR="003E6C82" w:rsidRPr="00E514A9">
        <w:instrText xml:space="preserve"> DOCPROPERTY sys_WordMark_Page1 </w:instrText>
      </w:r>
      <w:r w:rsidR="003E6C82" w:rsidRPr="00E514A9">
        <w:fldChar w:fldCharType="separate"/>
      </w:r>
      <w:r w:rsidR="00F8302B">
        <w:instrText>sys_WordMark_AT_Page1</w:instrText>
      </w:r>
      <w:r w:rsidR="003E6C82" w:rsidRPr="00E514A9">
        <w:fldChar w:fldCharType="end"/>
      </w:r>
      <w:r w:rsidRPr="00E514A9">
        <w:instrText xml:space="preserve"> </w:instrText>
      </w:r>
      <w:r w:rsidRPr="00E514A9">
        <w:fldChar w:fldCharType="separate"/>
      </w:r>
      <w:r w:rsidR="00F8302B" w:rsidRPr="0039713A">
        <w:rPr>
          <w:noProof/>
          <w:lang w:val="nl-NL"/>
        </w:rPr>
        <w:drawing>
          <wp:inline distT="0" distB="0" distL="0" distR="0" wp14:anchorId="0ABD6542" wp14:editId="1EE24A07">
            <wp:extent cx="1362075" cy="457200"/>
            <wp:effectExtent l="0" t="0" r="0" b="0"/>
            <wp:docPr id="2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A9">
        <w:fldChar w:fldCharType="end"/>
      </w:r>
    </w:p>
    <w:p w14:paraId="0C687649" w14:textId="2611DA20" w:rsidR="00915C0E" w:rsidRPr="00E514A9" w:rsidRDefault="00915C0E" w:rsidP="00915C0E">
      <w:pPr>
        <w:pStyle w:val="sysClass"/>
        <w:framePr w:wrap="notBeside"/>
      </w:pPr>
      <w:r w:rsidRPr="00E514A9">
        <w:fldChar w:fldCharType="begin"/>
      </w:r>
      <w:r w:rsidRPr="00E514A9">
        <w:instrText xml:space="preserve"> DOCPROPERTY "Classification" </w:instrText>
      </w:r>
      <w:r w:rsidRPr="00E514A9">
        <w:fldChar w:fldCharType="separate"/>
      </w:r>
      <w:r w:rsidR="00F8302B">
        <w:t>Atos a usage interne</w:t>
      </w:r>
      <w:r w:rsidRPr="00E514A9">
        <w:fldChar w:fldCharType="end"/>
      </w:r>
    </w:p>
    <w:p w14:paraId="1E8E951B" w14:textId="4549CC6F" w:rsidR="00915C0E" w:rsidRPr="00E514A9" w:rsidRDefault="00915C0E" w:rsidP="00915C0E">
      <w:pPr>
        <w:pStyle w:val="Titre"/>
        <w:framePr w:wrap="notBeside"/>
      </w:pPr>
      <w:r w:rsidRPr="00E514A9">
        <w:fldChar w:fldCharType="begin"/>
      </w:r>
      <w:r w:rsidRPr="00E514A9">
        <w:instrText xml:space="preserve"> DOCPROPERTY "TitleTITLEPAGE" </w:instrText>
      </w:r>
      <w:r w:rsidRPr="00E514A9">
        <w:fldChar w:fldCharType="separate"/>
      </w:r>
      <w:r w:rsidR="00F8302B">
        <w:t>Cyber Threat Intelligence Requirement</w:t>
      </w:r>
      <w:r w:rsidRPr="00E514A9">
        <w:fldChar w:fldCharType="end"/>
      </w:r>
    </w:p>
    <w:p w14:paraId="5EFAE454" w14:textId="5C094CF5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"lblAuthors" \* Lower </w:instrText>
      </w:r>
      <w:r w:rsidRPr="00E514A9">
        <w:rPr>
          <w:rStyle w:val="sysDocStatisticslbl"/>
        </w:rPr>
        <w:fldChar w:fldCharType="separate"/>
      </w:r>
      <w:r w:rsidR="00F8302B">
        <w:rPr>
          <w:rStyle w:val="sysDocStatisticslbl"/>
        </w:rPr>
        <w:t>auteur(s)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"Author" </w:instrText>
      </w:r>
      <w:r w:rsidRPr="00E514A9">
        <w:fldChar w:fldCharType="separate"/>
      </w:r>
      <w:r w:rsidR="00F8302B">
        <w:t>Ledoux Alexis</w:t>
      </w:r>
      <w:r w:rsidRPr="00E514A9">
        <w:fldChar w:fldCharType="end"/>
      </w:r>
    </w:p>
    <w:p w14:paraId="5A165B35" w14:textId="045FFB35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"lblDocumentNumber" \* Lower </w:instrText>
      </w:r>
      <w:r w:rsidRPr="00E514A9">
        <w:rPr>
          <w:rStyle w:val="sysDocStatisticslbl"/>
        </w:rPr>
        <w:fldChar w:fldCharType="separate"/>
      </w:r>
      <w:r w:rsidR="00F8302B">
        <w:rPr>
          <w:rStyle w:val="sysDocStatisticslbl"/>
        </w:rPr>
        <w:t>n° de document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"DocumentNumber" </w:instrText>
      </w:r>
      <w:r w:rsidRPr="00E514A9">
        <w:fldChar w:fldCharType="separate"/>
      </w:r>
      <w:r w:rsidR="00F8302B">
        <w:t>CTI-TPLAMBER-IR</w:t>
      </w:r>
      <w:r w:rsidRPr="00E514A9">
        <w:fldChar w:fldCharType="end"/>
      </w:r>
    </w:p>
    <w:p w14:paraId="26B5E14A" w14:textId="2B9C25BD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"lblVersion" \* Lower </w:instrText>
      </w:r>
      <w:r w:rsidRPr="00E514A9">
        <w:rPr>
          <w:rStyle w:val="sysDocStatisticslbl"/>
        </w:rPr>
        <w:fldChar w:fldCharType="separate"/>
      </w:r>
      <w:r w:rsidR="00F8302B">
        <w:rPr>
          <w:rStyle w:val="sysDocStatisticslbl"/>
        </w:rPr>
        <w:t>version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"Version" </w:instrText>
      </w:r>
      <w:r w:rsidRPr="00E514A9">
        <w:fldChar w:fldCharType="separate"/>
      </w:r>
      <w:r w:rsidR="00F8302B">
        <w:t>1.0</w:t>
      </w:r>
      <w:r w:rsidRPr="00E514A9">
        <w:fldChar w:fldCharType="end"/>
      </w:r>
    </w:p>
    <w:p w14:paraId="2A908FFA" w14:textId="71F0BF0A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"lblStatus" \* Lower </w:instrText>
      </w:r>
      <w:r w:rsidRPr="00E514A9">
        <w:rPr>
          <w:rStyle w:val="sysDocStatisticslbl"/>
        </w:rPr>
        <w:fldChar w:fldCharType="separate"/>
      </w:r>
      <w:r w:rsidR="00F8302B">
        <w:rPr>
          <w:rStyle w:val="sysDocStatisticslbl"/>
        </w:rPr>
        <w:t>statut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"Status" </w:instrText>
      </w:r>
      <w:r w:rsidRPr="00E514A9">
        <w:fldChar w:fldCharType="separate"/>
      </w:r>
      <w:r w:rsidR="00F8302B">
        <w:t>Draft</w:t>
      </w:r>
      <w:r w:rsidRPr="00E514A9">
        <w:fldChar w:fldCharType="end"/>
      </w:r>
    </w:p>
    <w:p w14:paraId="06F0373A" w14:textId="3CF0DDB5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"lblSource" \* Lower </w:instrText>
      </w:r>
      <w:r w:rsidRPr="00E514A9">
        <w:rPr>
          <w:rStyle w:val="sysDocStatisticslbl"/>
        </w:rPr>
        <w:fldChar w:fldCharType="separate"/>
      </w:r>
      <w:r w:rsidR="00F8302B">
        <w:rPr>
          <w:rStyle w:val="sysDocStatisticslbl"/>
        </w:rPr>
        <w:t>source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"CompanyName" </w:instrText>
      </w:r>
      <w:r w:rsidRPr="00E514A9">
        <w:fldChar w:fldCharType="separate"/>
      </w:r>
      <w:r w:rsidR="00F8302B">
        <w:t>Atos</w:t>
      </w:r>
      <w:r w:rsidRPr="00E514A9">
        <w:fldChar w:fldCharType="end"/>
      </w:r>
    </w:p>
    <w:p w14:paraId="48835189" w14:textId="4A5A644F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"lblDocumentDate" \* Lower </w:instrText>
      </w:r>
      <w:r w:rsidRPr="00E514A9">
        <w:rPr>
          <w:rStyle w:val="sysDocStatisticslbl"/>
        </w:rPr>
        <w:fldChar w:fldCharType="separate"/>
      </w:r>
      <w:r w:rsidR="00F8302B">
        <w:rPr>
          <w:rStyle w:val="sysDocStatisticslbl"/>
        </w:rPr>
        <w:t>date du document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bookmarkStart w:id="1" w:name="sys_Date"/>
      <w:r w:rsidR="00BB21C2">
        <w:t>21 avril 2021</w:t>
      </w:r>
      <w:bookmarkEnd w:id="1"/>
      <w:r w:rsidRPr="00E514A9">
        <w:softHyphen/>
      </w:r>
      <w:bookmarkStart w:id="2" w:name="sys_DCO_Dates"/>
      <w:r w:rsidRPr="00E514A9">
        <w:fldChar w:fldCharType="begin"/>
      </w:r>
      <w:r w:rsidRPr="00E514A9">
        <w:instrText xml:space="preserve"> IF </w:instrText>
      </w:r>
      <w:r w:rsidRPr="00E514A9">
        <w:fldChar w:fldCharType="begin"/>
      </w:r>
      <w:r w:rsidRPr="00E514A9">
        <w:instrText xml:space="preserve"> DOCPROPERTY "DatesRfT" </w:instrText>
      </w:r>
      <w:r w:rsidRPr="00E514A9">
        <w:fldChar w:fldCharType="end"/>
      </w:r>
      <w:r w:rsidRPr="00E514A9">
        <w:instrText xml:space="preserve"> &lt;&gt; "" "</w:instrText>
      </w:r>
    </w:p>
    <w:p w14:paraId="70DBC7B6" w14:textId="325F4072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"lblDatesRfT" \* Lower </w:instrText>
      </w:r>
      <w:r w:rsidRPr="00E514A9">
        <w:rPr>
          <w:rStyle w:val="sysDocStatisticslbl"/>
        </w:rPr>
        <w:fldChar w:fldCharType="separate"/>
      </w:r>
      <w:r w:rsidR="008B40CC" w:rsidRPr="00E514A9">
        <w:rPr>
          <w:rStyle w:val="sysDocStatisticslbl"/>
        </w:rPr>
        <w:instrText>released for training</w:instrText>
      </w:r>
      <w:r w:rsidRPr="00E514A9">
        <w:rPr>
          <w:rStyle w:val="sysDocStatisticslbl"/>
        </w:rPr>
        <w:fldChar w:fldCharType="end"/>
      </w:r>
      <w:r w:rsidRPr="00E514A9">
        <w:tab/>
        <w:instrText>:</w:instrText>
      </w:r>
      <w:r w:rsidRPr="00E514A9">
        <w:tab/>
      </w:r>
      <w:r w:rsidRPr="00E514A9">
        <w:fldChar w:fldCharType="begin"/>
      </w:r>
      <w:r w:rsidRPr="00E514A9">
        <w:instrText xml:space="preserve"> DOCPROPERTY "DatesRfT" </w:instrText>
      </w:r>
      <w:r w:rsidRPr="00E514A9">
        <w:fldChar w:fldCharType="separate"/>
      </w:r>
      <w:r w:rsidR="008B40CC" w:rsidRPr="00E514A9">
        <w:instrText>d MMMM yyyy</w:instrText>
      </w:r>
      <w:r w:rsidRPr="00E514A9">
        <w:fldChar w:fldCharType="end"/>
      </w:r>
      <w:r w:rsidRPr="00E514A9">
        <w:instrText xml:space="preserve">" </w:instrText>
      </w:r>
      <w:r w:rsidRPr="00E514A9">
        <w:fldChar w:fldCharType="end"/>
      </w:r>
      <w:r w:rsidRPr="00E514A9">
        <w:softHyphen/>
      </w:r>
      <w:r w:rsidRPr="00E514A9">
        <w:fldChar w:fldCharType="begin"/>
      </w:r>
      <w:r w:rsidRPr="00E514A9">
        <w:instrText xml:space="preserve"> IF </w:instrText>
      </w:r>
      <w:r w:rsidRPr="00E514A9">
        <w:fldChar w:fldCharType="begin"/>
      </w:r>
      <w:r w:rsidRPr="00E514A9">
        <w:instrText xml:space="preserve"> DOCPROPERTY "DatesRfO" </w:instrText>
      </w:r>
      <w:r w:rsidRPr="00E514A9">
        <w:fldChar w:fldCharType="end"/>
      </w:r>
      <w:r w:rsidRPr="00E514A9">
        <w:instrText xml:space="preserve"> &lt;&gt; "" "</w:instrText>
      </w:r>
    </w:p>
    <w:p w14:paraId="3A89943E" w14:textId="030CF175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"lblDatesRfO" \* Lower </w:instrText>
      </w:r>
      <w:r w:rsidRPr="00E514A9">
        <w:rPr>
          <w:rStyle w:val="sysDocStatisticslbl"/>
        </w:rPr>
        <w:fldChar w:fldCharType="separate"/>
      </w:r>
      <w:r w:rsidR="008B40CC" w:rsidRPr="00E514A9">
        <w:rPr>
          <w:rStyle w:val="sysDocStatisticslbl"/>
        </w:rPr>
        <w:instrText>released for operations</w:instrText>
      </w:r>
      <w:r w:rsidRPr="00E514A9">
        <w:rPr>
          <w:rStyle w:val="sysDocStatisticslbl"/>
        </w:rPr>
        <w:fldChar w:fldCharType="end"/>
      </w:r>
      <w:r w:rsidRPr="00E514A9">
        <w:tab/>
        <w:instrText>:</w:instrText>
      </w:r>
      <w:r w:rsidRPr="00E514A9">
        <w:tab/>
      </w:r>
      <w:r w:rsidRPr="00E514A9">
        <w:fldChar w:fldCharType="begin"/>
      </w:r>
      <w:r w:rsidRPr="00E514A9">
        <w:instrText xml:space="preserve"> DOCPROPERTY "DatesRfO" </w:instrText>
      </w:r>
      <w:r w:rsidRPr="00E514A9">
        <w:fldChar w:fldCharType="separate"/>
      </w:r>
      <w:r w:rsidR="008B40CC" w:rsidRPr="00E514A9">
        <w:instrText>d MMMM yyyy</w:instrText>
      </w:r>
      <w:r w:rsidRPr="00E514A9">
        <w:fldChar w:fldCharType="end"/>
      </w:r>
      <w:r w:rsidRPr="00E514A9">
        <w:instrText xml:space="preserve">" </w:instrText>
      </w:r>
      <w:r w:rsidRPr="00E514A9">
        <w:fldChar w:fldCharType="end"/>
      </w:r>
      <w:r w:rsidRPr="00E514A9">
        <w:softHyphen/>
      </w:r>
      <w:r w:rsidRPr="00E514A9">
        <w:fldChar w:fldCharType="begin"/>
      </w:r>
      <w:r w:rsidRPr="00E514A9">
        <w:instrText xml:space="preserve"> IF </w:instrText>
      </w:r>
      <w:r w:rsidRPr="00E514A9">
        <w:fldChar w:fldCharType="begin"/>
      </w:r>
      <w:r w:rsidRPr="00E514A9">
        <w:instrText xml:space="preserve"> DOCPROPERTY "DatesReview" </w:instrText>
      </w:r>
      <w:r w:rsidRPr="00E514A9">
        <w:fldChar w:fldCharType="end"/>
      </w:r>
      <w:r w:rsidRPr="00E514A9">
        <w:instrText xml:space="preserve"> &lt;&gt; "" "</w:instrText>
      </w:r>
    </w:p>
    <w:p w14:paraId="4B08E391" w14:textId="2297D86B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"lblDatesReview" \* Lower </w:instrText>
      </w:r>
      <w:r w:rsidRPr="00E514A9">
        <w:rPr>
          <w:rStyle w:val="sysDocStatisticslbl"/>
        </w:rPr>
        <w:fldChar w:fldCharType="separate"/>
      </w:r>
      <w:r w:rsidR="008B40CC" w:rsidRPr="00E514A9">
        <w:rPr>
          <w:rStyle w:val="sysDocStatisticslbl"/>
        </w:rPr>
        <w:instrText>review before</w:instrText>
      </w:r>
      <w:r w:rsidRPr="00E514A9">
        <w:rPr>
          <w:rStyle w:val="sysDocStatisticslbl"/>
        </w:rPr>
        <w:fldChar w:fldCharType="end"/>
      </w:r>
      <w:r w:rsidRPr="00E514A9">
        <w:tab/>
        <w:instrText>:</w:instrText>
      </w:r>
      <w:r w:rsidRPr="00E514A9">
        <w:tab/>
      </w:r>
      <w:r w:rsidRPr="00E514A9">
        <w:fldChar w:fldCharType="begin"/>
      </w:r>
      <w:r w:rsidRPr="00E514A9">
        <w:instrText xml:space="preserve"> DOCPROPERTY "DatesReview" </w:instrText>
      </w:r>
      <w:r w:rsidRPr="00E514A9">
        <w:fldChar w:fldCharType="separate"/>
      </w:r>
      <w:r w:rsidR="008B40CC" w:rsidRPr="00E514A9">
        <w:instrText>d MMMM yyyy</w:instrText>
      </w:r>
      <w:r w:rsidRPr="00E514A9">
        <w:fldChar w:fldCharType="end"/>
      </w:r>
      <w:r w:rsidRPr="00E514A9">
        <w:instrText xml:space="preserve">" </w:instrText>
      </w:r>
      <w:r w:rsidRPr="00E514A9">
        <w:fldChar w:fldCharType="end"/>
      </w:r>
      <w:bookmarkEnd w:id="2"/>
    </w:p>
    <w:p w14:paraId="2F0F11BC" w14:textId="08EA13FB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"lblNumberOfPages" \* Lower </w:instrText>
      </w:r>
      <w:r w:rsidRPr="00E514A9">
        <w:rPr>
          <w:rStyle w:val="sysDocStatisticslbl"/>
        </w:rPr>
        <w:fldChar w:fldCharType="separate"/>
      </w:r>
      <w:r w:rsidR="00F8302B">
        <w:rPr>
          <w:rStyle w:val="sysDocStatisticslbl"/>
        </w:rPr>
        <w:t>nombre de pages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bookmarkStart w:id="3" w:name="sys_NumPages"/>
      <w:r w:rsidR="00D74831" w:rsidRPr="00E514A9">
        <w:fldChar w:fldCharType="begin"/>
      </w:r>
      <w:r w:rsidR="00D74831" w:rsidRPr="00E514A9">
        <w:instrText xml:space="preserve"> NUMPAGES  </w:instrText>
      </w:r>
      <w:r w:rsidR="00D74831" w:rsidRPr="00E514A9">
        <w:fldChar w:fldCharType="separate"/>
      </w:r>
      <w:r w:rsidR="00F8302B">
        <w:t>7</w:t>
      </w:r>
      <w:r w:rsidR="00D74831" w:rsidRPr="00E514A9">
        <w:fldChar w:fldCharType="end"/>
      </w:r>
      <w:bookmarkEnd w:id="3"/>
    </w:p>
    <w:p w14:paraId="70282DE3" w14:textId="44B7A03D" w:rsidR="00915C0E" w:rsidRPr="00E514A9" w:rsidRDefault="004E0833" w:rsidP="00915C0E">
      <w:pPr>
        <w:pStyle w:val="sysDocStatisticsOwner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IF </w:instrText>
      </w:r>
      <w:r w:rsidRPr="00E514A9">
        <w:fldChar w:fldCharType="begin"/>
      </w:r>
      <w:r w:rsidRPr="00E514A9">
        <w:instrText xml:space="preserve"> DOCPROPERTY "Owner" </w:instrText>
      </w:r>
      <w:r w:rsidRPr="00E514A9">
        <w:fldChar w:fldCharType="end"/>
      </w:r>
      <w:r w:rsidRPr="00E514A9">
        <w:rPr>
          <w:rStyle w:val="sysDocStatisticslbl"/>
        </w:rPr>
        <w:instrText xml:space="preserve"> &lt;&gt; "" "</w:instrText>
      </w: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"lblOwner" \* Lower</w:instrText>
      </w:r>
      <w:r w:rsidRPr="00E514A9">
        <w:rPr>
          <w:rStyle w:val="sysDocStatisticslbl"/>
        </w:rPr>
        <w:fldChar w:fldCharType="separate"/>
      </w:r>
      <w:r w:rsidRPr="00E514A9">
        <w:rPr>
          <w:rStyle w:val="sysDocStatisticslbl"/>
        </w:rPr>
        <w:instrText>document owner</w:instrText>
      </w:r>
      <w:r w:rsidRPr="00E514A9">
        <w:rPr>
          <w:rStyle w:val="sysDocStatisticslbl"/>
        </w:rPr>
        <w:fldChar w:fldCharType="end"/>
      </w:r>
      <w:r w:rsidRPr="00E514A9">
        <w:tab/>
        <w:instrText>:</w:instrText>
      </w:r>
      <w:r w:rsidRPr="00E514A9">
        <w:rPr>
          <w:rStyle w:val="sysDocStatisticslbl"/>
        </w:rPr>
        <w:instrText xml:space="preserve">" "" </w:instrText>
      </w:r>
      <w:r w:rsidRPr="00E514A9">
        <w:rPr>
          <w:rStyle w:val="sysDocStatisticslbl"/>
        </w:rPr>
        <w:fldChar w:fldCharType="end"/>
      </w:r>
      <w:r w:rsidR="00915C0E" w:rsidRPr="00E514A9">
        <w:tab/>
      </w:r>
      <w:r w:rsidR="00915C0E" w:rsidRPr="00E514A9">
        <w:fldChar w:fldCharType="begin"/>
      </w:r>
      <w:r w:rsidR="00915C0E" w:rsidRPr="00E514A9">
        <w:instrText xml:space="preserve"> DOCPROPERTY "Owner" </w:instrText>
      </w:r>
      <w:r w:rsidR="00915C0E" w:rsidRPr="00E514A9">
        <w:fldChar w:fldCharType="end"/>
      </w:r>
    </w:p>
    <w:p w14:paraId="50756070" w14:textId="77777777" w:rsidR="00915C0E" w:rsidRPr="00E514A9" w:rsidRDefault="00915C0E" w:rsidP="00915C0E">
      <w:pPr>
        <w:pStyle w:val="sysMAT"/>
        <w:framePr w:wrap="around"/>
      </w:pPr>
      <w:bookmarkStart w:id="4" w:name="sys_ManagementApprovalTable"/>
      <w:bookmarkEnd w:id="4"/>
    </w:p>
    <w:p w14:paraId="42019602" w14:textId="102E537C" w:rsidR="00915C0E" w:rsidRPr="00E514A9" w:rsidRDefault="00915C0E" w:rsidP="00915C0E">
      <w:pPr>
        <w:pStyle w:val="sysCopyright"/>
        <w:framePr w:wrap="around"/>
      </w:pPr>
      <w:r w:rsidRPr="00E514A9">
        <w:t xml:space="preserve">© Copyright </w:t>
      </w:r>
      <w:r w:rsidRPr="00E514A9">
        <w:fldChar w:fldCharType="begin"/>
      </w:r>
      <w:r w:rsidRPr="00E514A9">
        <w:instrText xml:space="preserve"> DOCPROPERTY "Copyright" </w:instrText>
      </w:r>
      <w:r w:rsidRPr="00E514A9">
        <w:fldChar w:fldCharType="separate"/>
      </w:r>
      <w:r w:rsidR="00F8302B">
        <w:t>2021</w:t>
      </w:r>
      <w:r w:rsidRPr="00E514A9">
        <w:fldChar w:fldCharType="end"/>
      </w:r>
      <w:r w:rsidRPr="00E514A9">
        <w:t xml:space="preserve">, </w:t>
      </w:r>
      <w:r w:rsidRPr="00E514A9">
        <w:fldChar w:fldCharType="begin"/>
      </w:r>
      <w:r w:rsidRPr="00E514A9">
        <w:instrText xml:space="preserve"> DOCPROPERTY"CompanyNameLegal" </w:instrText>
      </w:r>
      <w:r w:rsidRPr="00E514A9">
        <w:fldChar w:fldCharType="separate"/>
      </w:r>
      <w:r w:rsidR="00F8302B">
        <w:t>Atos S.E.</w:t>
      </w:r>
      <w:r w:rsidRPr="00E514A9">
        <w:fldChar w:fldCharType="end"/>
      </w:r>
      <w:r w:rsidRPr="00E514A9">
        <w:t xml:space="preserve"> </w:t>
      </w:r>
      <w:r w:rsidRPr="00E514A9">
        <w:fldChar w:fldCharType="begin"/>
      </w:r>
      <w:r w:rsidRPr="00E514A9">
        <w:instrText xml:space="preserve"> DOCPROPERTY "lblCopyright" </w:instrText>
      </w:r>
      <w:r w:rsidRPr="00E514A9">
        <w:fldChar w:fldCharType="separate"/>
      </w:r>
      <w:r w:rsidR="00F8302B">
        <w:t>Tous droits réservés.</w:t>
      </w:r>
      <w:r w:rsidRPr="00E514A9">
        <w:fldChar w:fldCharType="end"/>
      </w:r>
      <w:r w:rsidRPr="00E514A9">
        <w:t xml:space="preserve"> </w:t>
      </w:r>
      <w:r w:rsidRPr="00E514A9">
        <w:fldChar w:fldCharType="begin"/>
      </w:r>
      <w:r w:rsidRPr="00E514A9">
        <w:instrText xml:space="preserve"> DOCPROPERTY "lblCopyright2" </w:instrText>
      </w:r>
      <w:r w:rsidRPr="00E514A9">
        <w:fldChar w:fldCharType="separate"/>
      </w:r>
      <w:r w:rsidR="00F8302B">
        <w:t>Toute reproduction en tout ou partie de ce document est interdite sauf autorisation préalable expresse et écrite de l’auteur.</w:t>
      </w:r>
      <w:r w:rsidRPr="00E514A9">
        <w:fldChar w:fldCharType="end"/>
      </w:r>
      <w:r w:rsidRPr="00E514A9">
        <w:t xml:space="preserve"> </w:t>
      </w:r>
      <w:r w:rsidRPr="00E514A9">
        <w:fldChar w:fldCharType="begin"/>
      </w:r>
      <w:r w:rsidRPr="00E514A9">
        <w:instrText xml:space="preserve"> DOCPROPERTY "lblQuestions" </w:instrText>
      </w:r>
      <w:r w:rsidRPr="00E514A9">
        <w:fldChar w:fldCharType="separate"/>
      </w:r>
      <w:r w:rsidR="00F8302B">
        <w:t>Pour toute question ou remarque se rapportant à ce document, veuillez contacter</w:t>
      </w:r>
      <w:r w:rsidRPr="00E514A9">
        <w:fldChar w:fldCharType="end"/>
      </w:r>
      <w:r w:rsidRPr="00E514A9">
        <w:t xml:space="preserve"> </w:t>
      </w:r>
      <w:r w:rsidRPr="00E514A9">
        <w:fldChar w:fldCharType="begin"/>
      </w:r>
      <w:r w:rsidRPr="00E514A9">
        <w:instrText xml:space="preserve"> DOCPROPERTY "CompanyName" </w:instrText>
      </w:r>
      <w:r w:rsidRPr="00E514A9">
        <w:fldChar w:fldCharType="separate"/>
      </w:r>
      <w:r w:rsidR="00F8302B">
        <w:t>Atos</w:t>
      </w:r>
      <w:r w:rsidRPr="00E514A9">
        <w:fldChar w:fldCharType="end"/>
      </w:r>
      <w:r w:rsidRPr="00E514A9">
        <w:t xml:space="preserve">, </w:t>
      </w:r>
      <w:r w:rsidRPr="00E514A9">
        <w:fldChar w:fldCharType="begin"/>
      </w:r>
      <w:r w:rsidRPr="00E514A9">
        <w:instrText xml:space="preserve"> DOCPROPERTY "QuestionPhone" </w:instrText>
      </w:r>
      <w:r w:rsidRPr="00E514A9">
        <w:fldChar w:fldCharType="separate"/>
      </w:r>
      <w:r w:rsidR="00F8302B">
        <w:t>0650926231</w:t>
      </w:r>
      <w:r w:rsidRPr="00E514A9">
        <w:fldChar w:fldCharType="end"/>
      </w:r>
      <w:r w:rsidRPr="00E514A9">
        <w:t>.</w:t>
      </w:r>
    </w:p>
    <w:p w14:paraId="51E4A517" w14:textId="77777777" w:rsidR="00915C0E" w:rsidRPr="00E514A9" w:rsidRDefault="00915C0E" w:rsidP="00915C0E">
      <w:pPr>
        <w:pStyle w:val="Corpsdetexte"/>
      </w:pPr>
    </w:p>
    <w:p w14:paraId="4B9E3F71" w14:textId="77777777" w:rsidR="00915C0E" w:rsidRPr="00E514A9" w:rsidRDefault="00915C0E" w:rsidP="00915C0E">
      <w:pPr>
        <w:pStyle w:val="Corpsdetexte"/>
        <w:sectPr w:rsidR="00915C0E" w:rsidRPr="00E514A9" w:rsidSect="009A53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10F4B4F6" w14:textId="6F0C46D4" w:rsidR="00915C0E" w:rsidRPr="00E514A9" w:rsidRDefault="00915C0E" w:rsidP="007C225D">
      <w:pPr>
        <w:pStyle w:val="Heading0nono"/>
      </w:pPr>
      <w:r w:rsidRPr="00E514A9">
        <w:lastRenderedPageBreak/>
        <w:softHyphen/>
      </w:r>
      <w:r w:rsidRPr="00E514A9">
        <w:softHyphen/>
      </w:r>
      <w:r w:rsidRPr="00E514A9">
        <w:softHyphen/>
      </w:r>
      <w:r w:rsidRPr="00E514A9">
        <w:fldChar w:fldCharType="begin"/>
      </w:r>
      <w:r w:rsidRPr="00E514A9">
        <w:instrText xml:space="preserve"> DOCPROPERTY "lblContents" </w:instrText>
      </w:r>
      <w:r w:rsidRPr="00E514A9">
        <w:fldChar w:fldCharType="separate"/>
      </w:r>
      <w:r w:rsidR="00F8302B">
        <w:t>Table des Matières</w:t>
      </w:r>
      <w:r w:rsidRPr="00E514A9">
        <w:fldChar w:fldCharType="end"/>
      </w:r>
    </w:p>
    <w:p w14:paraId="29016368" w14:textId="3E5A8426" w:rsidR="00F8302B" w:rsidRDefault="00F8302B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FR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"1-2" \h \z \t "Appendix;1;Heading 1 Cust no.;1;Heading 2 Cust no.;2" </w:instrText>
      </w:r>
      <w:r>
        <w:rPr>
          <w:noProof w:val="0"/>
        </w:rPr>
        <w:fldChar w:fldCharType="separate"/>
      </w:r>
      <w:hyperlink w:anchor="_Toc72921847" w:history="1">
        <w:r w:rsidRPr="00663AC9">
          <w:rPr>
            <w:rStyle w:val="Lienhypertexte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r-FR"/>
          </w:rPr>
          <w:tab/>
        </w:r>
        <w:r w:rsidRPr="00663AC9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54F66D9" w14:textId="3A41495D" w:rsidR="00F8302B" w:rsidRDefault="00E554C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FR"/>
        </w:rPr>
      </w:pPr>
      <w:hyperlink w:anchor="_Toc72921848" w:history="1">
        <w:r w:rsidR="00F8302B" w:rsidRPr="00663AC9">
          <w:rPr>
            <w:rStyle w:val="Lienhypertexte"/>
          </w:rPr>
          <w:t>2</w:t>
        </w:r>
        <w:r w:rsidR="00F8302B">
          <w:rPr>
            <w:rFonts w:asciiTheme="minorHAnsi" w:eastAsiaTheme="minorEastAsia" w:hAnsiTheme="minorHAnsi" w:cstheme="minorBidi"/>
            <w:sz w:val="22"/>
            <w:szCs w:val="22"/>
            <w:lang w:eastAsia="fr-FR"/>
          </w:rPr>
          <w:tab/>
        </w:r>
        <w:r w:rsidR="00F8302B" w:rsidRPr="00663AC9">
          <w:rPr>
            <w:rStyle w:val="Lienhypertexte"/>
          </w:rPr>
          <w:t>Demandeur</w:t>
        </w:r>
        <w:r w:rsidR="00F8302B">
          <w:rPr>
            <w:webHidden/>
          </w:rPr>
          <w:tab/>
        </w:r>
        <w:r w:rsidR="00F8302B">
          <w:rPr>
            <w:webHidden/>
          </w:rPr>
          <w:fldChar w:fldCharType="begin"/>
        </w:r>
        <w:r w:rsidR="00F8302B">
          <w:rPr>
            <w:webHidden/>
          </w:rPr>
          <w:instrText xml:space="preserve"> PAGEREF _Toc72921848 \h </w:instrText>
        </w:r>
        <w:r w:rsidR="00F8302B">
          <w:rPr>
            <w:webHidden/>
          </w:rPr>
        </w:r>
        <w:r w:rsidR="00F8302B">
          <w:rPr>
            <w:webHidden/>
          </w:rPr>
          <w:fldChar w:fldCharType="separate"/>
        </w:r>
        <w:r w:rsidR="00F8302B">
          <w:rPr>
            <w:webHidden/>
          </w:rPr>
          <w:t>5</w:t>
        </w:r>
        <w:r w:rsidR="00F8302B">
          <w:rPr>
            <w:webHidden/>
          </w:rPr>
          <w:fldChar w:fldCharType="end"/>
        </w:r>
      </w:hyperlink>
    </w:p>
    <w:p w14:paraId="4229530C" w14:textId="3675CBAF" w:rsidR="00F8302B" w:rsidRDefault="00E554C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FR"/>
        </w:rPr>
      </w:pPr>
      <w:hyperlink w:anchor="_Toc72921849" w:history="1">
        <w:r w:rsidR="00F8302B" w:rsidRPr="00663AC9">
          <w:rPr>
            <w:rStyle w:val="Lienhypertexte"/>
          </w:rPr>
          <w:t>3</w:t>
        </w:r>
        <w:r w:rsidR="00F8302B">
          <w:rPr>
            <w:rFonts w:asciiTheme="minorHAnsi" w:eastAsiaTheme="minorEastAsia" w:hAnsiTheme="minorHAnsi" w:cstheme="minorBidi"/>
            <w:sz w:val="22"/>
            <w:szCs w:val="22"/>
            <w:lang w:eastAsia="fr-FR"/>
          </w:rPr>
          <w:tab/>
        </w:r>
        <w:r w:rsidR="00F8302B" w:rsidRPr="00663AC9">
          <w:rPr>
            <w:rStyle w:val="Lienhypertexte"/>
          </w:rPr>
          <w:t>Traitement de la demande</w:t>
        </w:r>
        <w:r w:rsidR="00F8302B">
          <w:rPr>
            <w:webHidden/>
          </w:rPr>
          <w:tab/>
        </w:r>
        <w:r w:rsidR="00F8302B">
          <w:rPr>
            <w:webHidden/>
          </w:rPr>
          <w:fldChar w:fldCharType="begin"/>
        </w:r>
        <w:r w:rsidR="00F8302B">
          <w:rPr>
            <w:webHidden/>
          </w:rPr>
          <w:instrText xml:space="preserve"> PAGEREF _Toc72921849 \h </w:instrText>
        </w:r>
        <w:r w:rsidR="00F8302B">
          <w:rPr>
            <w:webHidden/>
          </w:rPr>
        </w:r>
        <w:r w:rsidR="00F8302B">
          <w:rPr>
            <w:webHidden/>
          </w:rPr>
          <w:fldChar w:fldCharType="separate"/>
        </w:r>
        <w:r w:rsidR="00F8302B">
          <w:rPr>
            <w:webHidden/>
          </w:rPr>
          <w:t>7</w:t>
        </w:r>
        <w:r w:rsidR="00F8302B">
          <w:rPr>
            <w:webHidden/>
          </w:rPr>
          <w:fldChar w:fldCharType="end"/>
        </w:r>
      </w:hyperlink>
    </w:p>
    <w:p w14:paraId="1B3AE3AA" w14:textId="4663C063" w:rsidR="00915C0E" w:rsidRPr="00E514A9" w:rsidRDefault="00F8302B" w:rsidP="00915C0E">
      <w:pPr>
        <w:pStyle w:val="TM1"/>
        <w:rPr>
          <w:noProof w:val="0"/>
        </w:rPr>
      </w:pPr>
      <w:r>
        <w:rPr>
          <w:noProof w:val="0"/>
        </w:rPr>
        <w:fldChar w:fldCharType="end"/>
      </w:r>
    </w:p>
    <w:p w14:paraId="3D3C9F97" w14:textId="77777777" w:rsidR="00915C0E" w:rsidRPr="00E514A9" w:rsidRDefault="00915C0E" w:rsidP="00915C0E">
      <w:pPr>
        <w:pStyle w:val="TM1"/>
        <w:rPr>
          <w:noProof w:val="0"/>
        </w:rPr>
        <w:sectPr w:rsidR="00915C0E" w:rsidRPr="00E514A9" w:rsidSect="005F43A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59C32B7C" w14:textId="2245FE42" w:rsidR="00915C0E" w:rsidRPr="00E514A9" w:rsidRDefault="00915C0E" w:rsidP="007C225D">
      <w:pPr>
        <w:pStyle w:val="Heading0nono"/>
      </w:pPr>
      <w:r w:rsidRPr="00E514A9">
        <w:lastRenderedPageBreak/>
        <w:fldChar w:fldCharType="begin"/>
      </w:r>
      <w:r w:rsidRPr="00E514A9">
        <w:instrText xml:space="preserve"> DOCPROPERTY "lblListOfChanges" </w:instrText>
      </w:r>
      <w:r w:rsidRPr="00E514A9">
        <w:fldChar w:fldCharType="separate"/>
      </w:r>
      <w:r w:rsidR="00F8302B">
        <w:t>Liste des modifications</w:t>
      </w:r>
      <w:r w:rsidRPr="00E514A9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78"/>
        <w:gridCol w:w="4492"/>
        <w:gridCol w:w="1406"/>
      </w:tblGrid>
      <w:tr w:rsidR="00DD5850" w:rsidRPr="00E514A9" w14:paraId="40554887" w14:textId="77777777">
        <w:trPr>
          <w:tblHeader/>
        </w:trPr>
        <w:tc>
          <w:tcPr>
            <w:tcW w:w="128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2F6826C3" w14:textId="64D595B3" w:rsidR="000B7AB6" w:rsidRPr="00E514A9" w:rsidRDefault="000B7AB6" w:rsidP="00B25A91">
            <w:pPr>
              <w:pStyle w:val="TableHeader"/>
            </w:pPr>
            <w:r w:rsidRPr="00E514A9">
              <w:fldChar w:fldCharType="begin"/>
            </w:r>
            <w:r w:rsidRPr="00E514A9">
              <w:instrText xml:space="preserve"> DOCPROPERTY "lblVersion" </w:instrText>
            </w:r>
            <w:r w:rsidRPr="00E514A9">
              <w:fldChar w:fldCharType="separate"/>
            </w:r>
            <w:r w:rsidR="00F8302B">
              <w:t>version</w:t>
            </w:r>
            <w:r w:rsidRPr="00E514A9">
              <w:fldChar w:fldCharType="end"/>
            </w:r>
          </w:p>
        </w:tc>
        <w:tc>
          <w:tcPr>
            <w:tcW w:w="18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49A3E433" w14:textId="624B49E3" w:rsidR="000B7AB6" w:rsidRPr="00E514A9" w:rsidRDefault="000B7AB6" w:rsidP="00B25A91">
            <w:pPr>
              <w:pStyle w:val="TableHeader"/>
            </w:pPr>
            <w:r w:rsidRPr="00E514A9">
              <w:fldChar w:fldCharType="begin"/>
            </w:r>
            <w:r w:rsidRPr="00E514A9">
              <w:instrText xml:space="preserve"> DOCPROPERTY "lblDate"</w:instrText>
            </w:r>
            <w:r w:rsidR="00DD7495" w:rsidRPr="00E514A9">
              <w:instrText xml:space="preserve"> </w:instrText>
            </w:r>
            <w:r w:rsidRPr="00E514A9">
              <w:fldChar w:fldCharType="separate"/>
            </w:r>
            <w:r w:rsidR="00F8302B">
              <w:t>Date</w:t>
            </w:r>
            <w:r w:rsidRPr="00E514A9">
              <w:fldChar w:fldCharType="end"/>
            </w:r>
          </w:p>
        </w:tc>
        <w:tc>
          <w:tcPr>
            <w:tcW w:w="46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2F765ECE" w14:textId="2BD1D974" w:rsidR="000B7AB6" w:rsidRPr="00E514A9" w:rsidRDefault="000B7AB6" w:rsidP="00B25A91">
            <w:pPr>
              <w:pStyle w:val="TableHeader"/>
            </w:pPr>
            <w:r w:rsidRPr="00E514A9">
              <w:fldChar w:fldCharType="begin"/>
            </w:r>
            <w:r w:rsidRPr="00E514A9">
              <w:instrText xml:space="preserve"> DOCPROPER</w:instrText>
            </w:r>
            <w:r w:rsidR="00DD7495" w:rsidRPr="00E514A9">
              <w:instrText xml:space="preserve">TY "lblDescription" </w:instrText>
            </w:r>
            <w:r w:rsidRPr="00E514A9">
              <w:fldChar w:fldCharType="separate"/>
            </w:r>
            <w:r w:rsidR="00F8302B">
              <w:t>Description</w:t>
            </w:r>
            <w:r w:rsidRPr="00E514A9">
              <w:fldChar w:fldCharType="end"/>
            </w:r>
          </w:p>
        </w:tc>
        <w:tc>
          <w:tcPr>
            <w:tcW w:w="141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B1FDC5A" w14:textId="2CA64D57" w:rsidR="000B7AB6" w:rsidRPr="00E514A9" w:rsidRDefault="000B7AB6" w:rsidP="00B25A91">
            <w:pPr>
              <w:pStyle w:val="TableHeader"/>
            </w:pPr>
            <w:r w:rsidRPr="00E514A9">
              <w:fldChar w:fldCharType="begin"/>
            </w:r>
            <w:r w:rsidRPr="00E514A9">
              <w:instrText xml:space="preserve"> DOCPROPERTY "lblAuthors" </w:instrText>
            </w:r>
            <w:r w:rsidRPr="00E514A9">
              <w:fldChar w:fldCharType="separate"/>
            </w:r>
            <w:r w:rsidR="00F8302B">
              <w:t>Auteur(s)</w:t>
            </w:r>
            <w:r w:rsidRPr="00E514A9">
              <w:fldChar w:fldCharType="end"/>
            </w:r>
          </w:p>
        </w:tc>
      </w:tr>
      <w:tr w:rsidR="00DD5850" w:rsidRPr="00E514A9" w14:paraId="31DAE9B9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22CC492C" w14:textId="64FCD46E" w:rsidR="000B7AB6" w:rsidRPr="00E514A9" w:rsidRDefault="00BB21C2" w:rsidP="00B25A91">
            <w:pPr>
              <w:pStyle w:val="Table"/>
            </w:pPr>
            <w:r>
              <w:t>1.0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121FE691" w14:textId="1AA086D4" w:rsidR="000B7AB6" w:rsidRPr="00E514A9" w:rsidRDefault="00BB21C2" w:rsidP="00B25A91">
            <w:pPr>
              <w:pStyle w:val="Table"/>
            </w:pPr>
            <w:r>
              <w:t>25/05/2021</w:t>
            </w: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6CDD0A63" w14:textId="441591B7" w:rsidR="000B7AB6" w:rsidRPr="00E514A9" w:rsidRDefault="00C757F1" w:rsidP="00B25A91">
            <w:pPr>
              <w:pStyle w:val="Table"/>
            </w:pPr>
            <w:r>
              <w:t>Création du document</w:t>
            </w: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76E45D44" w14:textId="657369AA" w:rsidR="000B7AB6" w:rsidRPr="00E514A9" w:rsidRDefault="00BB21C2" w:rsidP="00B25A91">
            <w:pPr>
              <w:pStyle w:val="Table"/>
            </w:pPr>
            <w:r>
              <w:t>Alexis Ledoux</w:t>
            </w:r>
          </w:p>
        </w:tc>
      </w:tr>
      <w:tr w:rsidR="00DD5850" w:rsidRPr="00E514A9" w14:paraId="08A4145E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364526F7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15F49385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62CC1B39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4B3D459A" w14:textId="77777777" w:rsidR="000B7AB6" w:rsidRPr="00E514A9" w:rsidRDefault="000B7AB6" w:rsidP="00B25A91">
            <w:pPr>
              <w:pStyle w:val="Table"/>
            </w:pPr>
          </w:p>
        </w:tc>
      </w:tr>
      <w:tr w:rsidR="00DD5850" w:rsidRPr="00E514A9" w14:paraId="74F3B624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19AE1173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45E01E34" w14:textId="77777777" w:rsidR="000B7AB6" w:rsidRPr="00E514A9" w:rsidRDefault="000B7AB6" w:rsidP="00BA601B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41F377EC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44C7A11" w14:textId="77777777" w:rsidR="000B7AB6" w:rsidRPr="00E514A9" w:rsidRDefault="000B7AB6" w:rsidP="00B25A91">
            <w:pPr>
              <w:pStyle w:val="Table"/>
            </w:pPr>
          </w:p>
        </w:tc>
      </w:tr>
    </w:tbl>
    <w:p w14:paraId="449F665C" w14:textId="77777777" w:rsidR="000B7AB6" w:rsidRPr="00E514A9" w:rsidRDefault="000B7AB6" w:rsidP="00915C0E"/>
    <w:p w14:paraId="3226A4D3" w14:textId="77777777" w:rsidR="00915C0E" w:rsidRPr="00E514A9" w:rsidRDefault="00915C0E" w:rsidP="00915C0E">
      <w:bookmarkStart w:id="6" w:name="sys_DCO_Tables"/>
      <w:r w:rsidRPr="00E514A9">
        <w:softHyphen/>
      </w:r>
      <w:bookmarkStart w:id="7" w:name="sys_DCO_Target"/>
      <w:bookmarkEnd w:id="7"/>
      <w:r w:rsidRPr="00E514A9">
        <w:softHyphen/>
      </w:r>
      <w:bookmarkStart w:id="8" w:name="sys_DCO_Terms"/>
      <w:bookmarkEnd w:id="8"/>
      <w:r w:rsidRPr="00E514A9">
        <w:softHyphen/>
      </w:r>
      <w:bookmarkStart w:id="9" w:name="sys_DCO_Chapters_Anchor"/>
      <w:bookmarkEnd w:id="9"/>
      <w:r w:rsidRPr="00E514A9">
        <w:softHyphen/>
      </w:r>
      <w:bookmarkEnd w:id="6"/>
      <w:r w:rsidRPr="00E514A9">
        <w:fldChar w:fldCharType="begin"/>
      </w:r>
      <w:r w:rsidRPr="00E514A9">
        <w:fldChar w:fldCharType="end"/>
      </w:r>
    </w:p>
    <w:p w14:paraId="0F8DFE7C" w14:textId="77777777" w:rsidR="00915C0E" w:rsidRPr="00E514A9" w:rsidRDefault="00915C0E" w:rsidP="00915C0E">
      <w:pPr>
        <w:pStyle w:val="Titre1"/>
        <w:sectPr w:rsidR="00915C0E" w:rsidRPr="00E514A9" w:rsidSect="00DA5336">
          <w:headerReference w:type="first" r:id="rId21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34B3E7B9" w14:textId="74583687" w:rsidR="00414162" w:rsidRDefault="00414162" w:rsidP="00CF5CF3">
      <w:pPr>
        <w:pStyle w:val="Titre1"/>
      </w:pPr>
      <w:bookmarkStart w:id="10" w:name="_Toc162152016"/>
      <w:bookmarkStart w:id="11" w:name="_Toc257483866"/>
      <w:bookmarkStart w:id="12" w:name="_Toc255484255"/>
      <w:bookmarkStart w:id="13" w:name="_Toc239840286"/>
      <w:bookmarkStart w:id="14" w:name="_Toc170501892"/>
      <w:bookmarkStart w:id="15" w:name="_Toc254947123"/>
      <w:bookmarkStart w:id="16" w:name="_Toc171956894"/>
      <w:bookmarkStart w:id="17" w:name="_Toc170501648"/>
      <w:bookmarkStart w:id="18" w:name="_Toc169305393"/>
      <w:bookmarkStart w:id="19" w:name="_Toc169004416"/>
      <w:bookmarkStart w:id="20" w:name="_Toc169001179"/>
      <w:bookmarkStart w:id="21" w:name="_Toc251929032"/>
      <w:bookmarkStart w:id="22" w:name="_Toc69892729"/>
      <w:bookmarkStart w:id="23" w:name="_Toc72855822"/>
      <w:bookmarkStart w:id="24" w:name="_Toc72921835"/>
      <w:bookmarkStart w:id="25" w:name="_Toc7292184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Introduction</w:t>
      </w:r>
      <w:bookmarkEnd w:id="23"/>
      <w:bookmarkEnd w:id="24"/>
      <w:bookmarkEnd w:id="25"/>
    </w:p>
    <w:p w14:paraId="7730D51F" w14:textId="22B90754" w:rsidR="00414162" w:rsidRDefault="00414162" w:rsidP="00414162">
      <w:r>
        <w:t>Cette fiche permet de demander un nouveau besoin</w:t>
      </w:r>
      <w:r w:rsidR="007844B1">
        <w:t xml:space="preserve"> </w:t>
      </w:r>
      <w:r w:rsidR="009A3B89">
        <w:t xml:space="preserve">ou pour </w:t>
      </w:r>
      <w:r w:rsidR="00B315FE">
        <w:t>préciser ce qu’est un besoin</w:t>
      </w:r>
      <w:r>
        <w:t xml:space="preserve">. Chaque renseignement demandé est à renseigner dans la colonne de droite. </w:t>
      </w:r>
      <w:r w:rsidR="00E61BB3">
        <w:t xml:space="preserve">Des informations sont disponibles </w:t>
      </w:r>
      <w:r w:rsidR="0086337A">
        <w:t>en dessous de la zone de remplissage</w:t>
      </w:r>
      <w:r w:rsidR="00B36E61">
        <w:t>. Si certain</w:t>
      </w:r>
      <w:r w:rsidR="0028260B">
        <w:t>s points ne sont pas pertinents po</w:t>
      </w:r>
      <w:r w:rsidR="00F44729">
        <w:t>ur ce</w:t>
      </w:r>
      <w:r w:rsidR="003E266B">
        <w:t xml:space="preserve"> besoin, il n’est pas nécessaire de le remplir.</w:t>
      </w:r>
    </w:p>
    <w:p w14:paraId="2F5ADD4F" w14:textId="1C9DF9E5" w:rsidR="00271F04" w:rsidRPr="00414162" w:rsidRDefault="00271F04" w:rsidP="00414162">
      <w:r>
        <w:t xml:space="preserve">La partie </w:t>
      </w:r>
      <w:r w:rsidR="00E37574">
        <w:t xml:space="preserve">3. Traitement de la demande n’est pas à compléter </w:t>
      </w:r>
      <w:r w:rsidR="005462A8">
        <w:t xml:space="preserve">avant l’envoi initial et sera </w:t>
      </w:r>
      <w:r w:rsidR="003174B6">
        <w:t>rempli après la réception.</w:t>
      </w:r>
    </w:p>
    <w:p w14:paraId="556887A1" w14:textId="1D3927AD" w:rsidR="00CF5CF3" w:rsidRDefault="00922C03" w:rsidP="00CF5CF3">
      <w:pPr>
        <w:pStyle w:val="Titre1"/>
      </w:pPr>
      <w:bookmarkStart w:id="26" w:name="_Toc72855823"/>
      <w:bookmarkStart w:id="27" w:name="_Toc72921836"/>
      <w:bookmarkStart w:id="28" w:name="_Toc72921848"/>
      <w:r>
        <w:lastRenderedPageBreak/>
        <w:t>Demandeur</w:t>
      </w:r>
      <w:bookmarkEnd w:id="26"/>
      <w:bookmarkEnd w:id="27"/>
      <w:bookmarkEnd w:id="28"/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4475"/>
      </w:tblGrid>
      <w:tr w:rsidR="001900F5" w14:paraId="447EC26F" w14:textId="77777777" w:rsidTr="00B91439">
        <w:trPr>
          <w:tblHeader/>
        </w:trPr>
        <w:tc>
          <w:tcPr>
            <w:tcW w:w="8949" w:type="dxa"/>
            <w:gridSpan w:val="2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08627713" w14:textId="62E95388" w:rsidR="001900F5" w:rsidRDefault="00D5173D" w:rsidP="001900F5">
            <w:pPr>
              <w:pStyle w:val="TableHeader"/>
              <w:jc w:val="center"/>
            </w:pPr>
            <w:r>
              <w:t>Informations</w:t>
            </w:r>
          </w:p>
        </w:tc>
      </w:tr>
      <w:tr w:rsidR="003A4B90" w14:paraId="157B6BE4" w14:textId="77777777" w:rsidTr="000804DE">
        <w:trPr>
          <w:trHeight w:val="415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C7C58B9" w14:textId="54463BD9" w:rsidR="00CF27B7" w:rsidRDefault="00CF27B7" w:rsidP="003A4B90">
            <w:pPr>
              <w:pStyle w:val="Table"/>
            </w:pPr>
            <w:r>
              <w:t>NOM</w:t>
            </w:r>
            <w:r w:rsidR="00983124">
              <w:t xml:space="preserve"> Prénom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964A785" w14:textId="77777777" w:rsidR="00CF27B7" w:rsidRPr="003A4B90" w:rsidRDefault="00CF27B7" w:rsidP="003A4B90">
            <w:pPr>
              <w:pStyle w:val="Table"/>
            </w:pPr>
          </w:p>
        </w:tc>
      </w:tr>
      <w:tr w:rsidR="00B54921" w14:paraId="41FD4E09" w14:textId="77777777" w:rsidTr="000804DE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328DEF0" w14:textId="685F3868" w:rsidR="00B54921" w:rsidRPr="00983124" w:rsidRDefault="00983124" w:rsidP="003A4B90">
            <w:pPr>
              <w:pStyle w:val="Table"/>
            </w:pPr>
            <w:r>
              <w:t>Entité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1FD6AF7" w14:textId="77777777" w:rsidR="00B54921" w:rsidRDefault="00B54921" w:rsidP="003A4B90">
            <w:pPr>
              <w:pStyle w:val="Table"/>
            </w:pPr>
          </w:p>
        </w:tc>
      </w:tr>
      <w:tr w:rsidR="003A4B90" w14:paraId="235CF82C" w14:textId="77777777" w:rsidTr="000804DE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0B80CF91" w14:textId="575CF86D" w:rsidR="00CF27B7" w:rsidRDefault="00CF27B7" w:rsidP="003A4B90">
            <w:pPr>
              <w:pStyle w:val="Table"/>
            </w:pPr>
            <w:r>
              <w:t>Date de la demande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7A7971C" w14:textId="77777777" w:rsidR="00CF27B7" w:rsidRDefault="00CF27B7" w:rsidP="003A4B90">
            <w:pPr>
              <w:pStyle w:val="Table"/>
            </w:pPr>
          </w:p>
        </w:tc>
      </w:tr>
      <w:tr w:rsidR="00FE7656" w14:paraId="12ABF9E7" w14:textId="77777777" w:rsidTr="000804DE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5E0CF1A" w14:textId="655D6426" w:rsidR="00FE7656" w:rsidRDefault="00FE7656" w:rsidP="003A4B90">
            <w:pPr>
              <w:pStyle w:val="Table"/>
            </w:pPr>
            <w:r>
              <w:t>Degré de priorité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C75EA58" w14:textId="77777777" w:rsidR="00FE7656" w:rsidRDefault="00FE7656" w:rsidP="003A4B90">
            <w:pPr>
              <w:pStyle w:val="Table"/>
            </w:pPr>
          </w:p>
        </w:tc>
      </w:tr>
    </w:tbl>
    <w:p w14:paraId="599EF6AA" w14:textId="0B9F20B9" w:rsidR="00A71A89" w:rsidRDefault="00A71A89" w:rsidP="00A71A89"/>
    <w:p w14:paraId="718B7CF8" w14:textId="77777777" w:rsidR="00FE7656" w:rsidRDefault="00FE7656" w:rsidP="00FE7656">
      <w:r>
        <w:rPr>
          <w:i/>
          <w:iCs/>
        </w:rPr>
        <w:t>Informations :</w:t>
      </w:r>
      <w:r>
        <w:t xml:space="preserve"> </w:t>
      </w:r>
    </w:p>
    <w:p w14:paraId="3FAE71A4" w14:textId="6B16D296" w:rsidR="00EA5335" w:rsidRDefault="00EA5335" w:rsidP="00EA5335">
      <w:pPr>
        <w:pStyle w:val="Paragraphedeliste"/>
        <w:numPr>
          <w:ilvl w:val="0"/>
          <w:numId w:val="41"/>
        </w:numPr>
      </w:pPr>
      <w:r>
        <w:rPr>
          <w:i/>
          <w:iCs/>
        </w:rPr>
        <w:t>Degré de priorité </w:t>
      </w:r>
      <w:r>
        <w:t>: Précise</w:t>
      </w:r>
      <w:r w:rsidR="00CC744B">
        <w:t>r</w:t>
      </w:r>
      <w:r>
        <w:t xml:space="preserve"> si le degré de priorité est urgent, normal ou faible</w:t>
      </w:r>
    </w:p>
    <w:p w14:paraId="6599C6A4" w14:textId="62A959E0" w:rsidR="0013525D" w:rsidRDefault="0013525D" w:rsidP="00EA5335">
      <w:pPr>
        <w:pStyle w:val="Paragraphedeliste"/>
        <w:numPr>
          <w:ilvl w:val="0"/>
          <w:numId w:val="41"/>
        </w:numPr>
      </w:pPr>
      <w:r>
        <w:rPr>
          <w:i/>
          <w:iCs/>
        </w:rPr>
        <w:t>Date de la demande</w:t>
      </w:r>
      <w:r>
        <w:t> : Format jj/mm/</w:t>
      </w:r>
      <w:proofErr w:type="spellStart"/>
      <w:r>
        <w:t>aaaa</w:t>
      </w:r>
      <w:proofErr w:type="spellEnd"/>
    </w:p>
    <w:p w14:paraId="72B70018" w14:textId="6693623D" w:rsidR="00FE7656" w:rsidRDefault="00FE7656" w:rsidP="00A71A89"/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4475"/>
      </w:tblGrid>
      <w:tr w:rsidR="003E66E4" w14:paraId="4DB1764D" w14:textId="77777777" w:rsidTr="00D75BEC">
        <w:trPr>
          <w:trHeight w:val="424"/>
          <w:tblHeader/>
        </w:trPr>
        <w:tc>
          <w:tcPr>
            <w:tcW w:w="8949" w:type="dxa"/>
            <w:gridSpan w:val="2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2E1A9ACD" w14:textId="77777777" w:rsidR="003E66E4" w:rsidRDefault="003E66E4" w:rsidP="00D75BEC">
            <w:pPr>
              <w:pStyle w:val="TableHeader"/>
              <w:jc w:val="center"/>
            </w:pPr>
            <w:r>
              <w:t>Généralités</w:t>
            </w:r>
          </w:p>
        </w:tc>
      </w:tr>
      <w:tr w:rsidR="00350C7A" w14:paraId="3F4C92A9" w14:textId="77777777" w:rsidTr="00350C7A">
        <w:trPr>
          <w:trHeight w:val="380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E88E0C5" w14:textId="3AEAE09C" w:rsidR="00350C7A" w:rsidRDefault="00350C7A" w:rsidP="00D75BEC">
            <w:pPr>
              <w:pStyle w:val="Table"/>
            </w:pPr>
            <w:r>
              <w:t>Type de besoin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423DFC7" w14:textId="77777777" w:rsidR="00350C7A" w:rsidRDefault="00350C7A" w:rsidP="00D75BEC">
            <w:pPr>
              <w:pStyle w:val="Table"/>
            </w:pPr>
          </w:p>
        </w:tc>
      </w:tr>
      <w:tr w:rsidR="003E66E4" w14:paraId="6F34BB3E" w14:textId="77777777" w:rsidTr="00D75BEC">
        <w:trPr>
          <w:trHeight w:val="1807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C143AEB" w14:textId="77777777" w:rsidR="003E66E4" w:rsidRDefault="003E66E4" w:rsidP="00D75BEC">
            <w:pPr>
              <w:pStyle w:val="Table"/>
            </w:pPr>
            <w:r>
              <w:t>Description du Besoin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F252622" w14:textId="77777777" w:rsidR="003E66E4" w:rsidRDefault="003E66E4" w:rsidP="00D75BEC">
            <w:pPr>
              <w:pStyle w:val="Table"/>
            </w:pPr>
          </w:p>
        </w:tc>
      </w:tr>
      <w:tr w:rsidR="00337E5E" w14:paraId="3A5EB286" w14:textId="77777777" w:rsidTr="00E554C9">
        <w:trPr>
          <w:trHeight w:val="1578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9B27D32" w14:textId="7E119E89" w:rsidR="00337E5E" w:rsidRDefault="00337E5E" w:rsidP="00D75BEC">
            <w:pPr>
              <w:pStyle w:val="Table"/>
            </w:pPr>
            <w:r>
              <w:t>Sous-besoin</w:t>
            </w:r>
            <w:r w:rsidR="00B210B4">
              <w:t>s/sous-étapes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F79AFEB" w14:textId="77777777" w:rsidR="00337E5E" w:rsidRDefault="00337E5E" w:rsidP="00D75BEC">
            <w:pPr>
              <w:pStyle w:val="Table"/>
            </w:pPr>
          </w:p>
        </w:tc>
      </w:tr>
      <w:tr w:rsidR="003E66E4" w14:paraId="1311972D" w14:textId="77777777" w:rsidTr="00D75BEC">
        <w:trPr>
          <w:trHeight w:val="380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5003202" w14:textId="7C04A8A4" w:rsidR="003E66E4" w:rsidRDefault="0043044E" w:rsidP="00D75BEC">
            <w:pPr>
              <w:pStyle w:val="Table"/>
            </w:pPr>
            <w:r>
              <w:t>Format de livraison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038B5391" w14:textId="77777777" w:rsidR="003E66E4" w:rsidRDefault="003E66E4" w:rsidP="00D75BEC">
            <w:pPr>
              <w:pStyle w:val="Table"/>
            </w:pPr>
          </w:p>
        </w:tc>
      </w:tr>
      <w:tr w:rsidR="003E66E4" w14:paraId="0E3D12D7" w14:textId="77777777" w:rsidTr="00D75BEC">
        <w:trPr>
          <w:trHeight w:val="400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4E1675A" w14:textId="59C69DE1" w:rsidR="003E66E4" w:rsidRDefault="0043044E" w:rsidP="00D75BEC">
            <w:pPr>
              <w:pStyle w:val="Table"/>
            </w:pPr>
            <w:r>
              <w:t>Date de livraison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6469E8A" w14:textId="77777777" w:rsidR="003E66E4" w:rsidRDefault="003E66E4" w:rsidP="00D75BEC">
            <w:pPr>
              <w:pStyle w:val="Table"/>
            </w:pPr>
          </w:p>
        </w:tc>
      </w:tr>
      <w:tr w:rsidR="00A1392A" w14:paraId="0E5C9FA8" w14:textId="77777777" w:rsidTr="00D75BEC">
        <w:trPr>
          <w:trHeight w:val="400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30013C6" w14:textId="17BEE8CD" w:rsidR="00A1392A" w:rsidRDefault="00446188" w:rsidP="00A74D13">
            <w:pPr>
              <w:pStyle w:val="Table"/>
            </w:pPr>
            <w:r>
              <w:t>Fréquence du Besoin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5036594" w14:textId="77777777" w:rsidR="00A1392A" w:rsidRDefault="00A1392A" w:rsidP="00D75BEC">
            <w:pPr>
              <w:pStyle w:val="Table"/>
            </w:pPr>
          </w:p>
        </w:tc>
      </w:tr>
    </w:tbl>
    <w:p w14:paraId="3F2CA09E" w14:textId="3FD11A6E" w:rsidR="003E66E4" w:rsidRDefault="003E66E4" w:rsidP="00A71A89"/>
    <w:p w14:paraId="32C4FEA5" w14:textId="1CDA897E" w:rsidR="00E729B6" w:rsidRDefault="00E729B6" w:rsidP="00E729B6">
      <w:r>
        <w:rPr>
          <w:i/>
          <w:iCs/>
        </w:rPr>
        <w:t>Informations :</w:t>
      </w:r>
      <w:r>
        <w:t xml:space="preserve"> </w:t>
      </w:r>
    </w:p>
    <w:p w14:paraId="06D978C0" w14:textId="5F74C2C5" w:rsidR="00A84A54" w:rsidRDefault="00A84A54" w:rsidP="00A84A54">
      <w:pPr>
        <w:pStyle w:val="Paragraphedeliste"/>
        <w:numPr>
          <w:ilvl w:val="0"/>
          <w:numId w:val="41"/>
        </w:numPr>
      </w:pPr>
      <w:r>
        <w:rPr>
          <w:i/>
          <w:iCs/>
        </w:rPr>
        <w:t xml:space="preserve">Type de </w:t>
      </w:r>
      <w:r w:rsidR="006A2116">
        <w:rPr>
          <w:i/>
          <w:iCs/>
        </w:rPr>
        <w:t>B</w:t>
      </w:r>
      <w:r>
        <w:rPr>
          <w:i/>
          <w:iCs/>
        </w:rPr>
        <w:t>esoin</w:t>
      </w:r>
      <w:r w:rsidR="006A2116">
        <w:rPr>
          <w:i/>
          <w:iCs/>
        </w:rPr>
        <w:t> </w:t>
      </w:r>
      <w:r w:rsidR="006A2116">
        <w:t>: Précise</w:t>
      </w:r>
      <w:r w:rsidR="00CC744B">
        <w:t>r</w:t>
      </w:r>
      <w:r w:rsidR="006A2116">
        <w:t xml:space="preserve"> si le besoin est un </w:t>
      </w:r>
      <w:r w:rsidR="00446188">
        <w:t>IR (</w:t>
      </w:r>
      <w:r w:rsidR="0008160F">
        <w:t xml:space="preserve">besoin </w:t>
      </w:r>
      <w:r w:rsidR="00157747">
        <w:t>continu dans le temps) ou PIR (</w:t>
      </w:r>
      <w:r w:rsidR="00F04156">
        <w:t>ponctuel,</w:t>
      </w:r>
      <w:r w:rsidR="00FC7011">
        <w:t xml:space="preserve"> limité dans </w:t>
      </w:r>
      <w:r w:rsidR="0049798A">
        <w:t>le temps)</w:t>
      </w:r>
    </w:p>
    <w:p w14:paraId="20D9FFC4" w14:textId="6D22C0CB" w:rsidR="00DD3243" w:rsidRDefault="00E729B6" w:rsidP="00DD3243">
      <w:pPr>
        <w:pStyle w:val="Paragraphedeliste"/>
        <w:numPr>
          <w:ilvl w:val="0"/>
          <w:numId w:val="41"/>
        </w:numPr>
      </w:pPr>
      <w:r>
        <w:rPr>
          <w:i/>
          <w:iCs/>
        </w:rPr>
        <w:t>Description du Besoin </w:t>
      </w:r>
      <w:r>
        <w:t>: Décri</w:t>
      </w:r>
      <w:r w:rsidR="00CC744B">
        <w:t>re</w:t>
      </w:r>
      <w:r>
        <w:t xml:space="preserve"> le besoin ainsi que son contexte</w:t>
      </w:r>
    </w:p>
    <w:p w14:paraId="75945887" w14:textId="02E2069D" w:rsidR="00915484" w:rsidRDefault="00FF217B" w:rsidP="00DD3243">
      <w:pPr>
        <w:pStyle w:val="Paragraphedeliste"/>
        <w:numPr>
          <w:ilvl w:val="0"/>
          <w:numId w:val="41"/>
        </w:numPr>
      </w:pPr>
      <w:r w:rsidRPr="002B014B">
        <w:rPr>
          <w:i/>
          <w:iCs/>
        </w:rPr>
        <w:t>Sous-besoins</w:t>
      </w:r>
      <w:r w:rsidR="002B014B" w:rsidRPr="002B014B">
        <w:rPr>
          <w:i/>
          <w:iCs/>
        </w:rPr>
        <w:t>/sous-étapes</w:t>
      </w:r>
      <w:r w:rsidR="002B014B">
        <w:t xml:space="preserve"> : Si applicable, </w:t>
      </w:r>
      <w:r w:rsidR="00353D82">
        <w:t>renseigne</w:t>
      </w:r>
      <w:r w:rsidR="00CC744B">
        <w:t>r</w:t>
      </w:r>
      <w:r w:rsidR="002B014B">
        <w:t xml:space="preserve"> toutes les</w:t>
      </w:r>
      <w:r w:rsidR="00AD3DFF">
        <w:t xml:space="preserve"> étapes nécessaires pour </w:t>
      </w:r>
      <w:r w:rsidR="0036706E">
        <w:t>s</w:t>
      </w:r>
      <w:r w:rsidR="00AB639A">
        <w:t>atisfaire cette demande</w:t>
      </w:r>
    </w:p>
    <w:p w14:paraId="62145CC7" w14:textId="15E9D8F1" w:rsidR="00E74699" w:rsidRDefault="00E74699" w:rsidP="00E74699">
      <w:pPr>
        <w:pStyle w:val="Paragraphedeliste"/>
        <w:numPr>
          <w:ilvl w:val="0"/>
          <w:numId w:val="41"/>
        </w:numPr>
      </w:pPr>
      <w:r>
        <w:rPr>
          <w:i/>
          <w:iCs/>
        </w:rPr>
        <w:t>Date de livraison </w:t>
      </w:r>
      <w:r>
        <w:t xml:space="preserve">: Si </w:t>
      </w:r>
      <w:r w:rsidR="007E2EDA">
        <w:t>applicable, précise</w:t>
      </w:r>
      <w:r w:rsidR="00CC744B">
        <w:t>r</w:t>
      </w:r>
      <w:r w:rsidR="007E2EDA">
        <w:t xml:space="preserve"> la date pour laquelle ce besoin doit être </w:t>
      </w:r>
      <w:r w:rsidR="006819B9">
        <w:t>satisfait</w:t>
      </w:r>
    </w:p>
    <w:p w14:paraId="473464FA" w14:textId="56B2E9F9" w:rsidR="0013525D" w:rsidRDefault="00E554C9" w:rsidP="0013525D">
      <w:pPr>
        <w:pStyle w:val="Paragraphedeliste"/>
      </w:pPr>
      <w:r>
        <w:rPr>
          <w:i/>
          <w:iCs/>
        </w:rPr>
        <w:t>(format :</w:t>
      </w:r>
      <w:r w:rsidR="0013525D">
        <w:rPr>
          <w:i/>
          <w:iCs/>
        </w:rPr>
        <w:t xml:space="preserve"> jj/mm/</w:t>
      </w:r>
      <w:proofErr w:type="spellStart"/>
      <w:r w:rsidR="0013525D">
        <w:rPr>
          <w:i/>
          <w:iCs/>
        </w:rPr>
        <w:t>aaaa</w:t>
      </w:r>
      <w:proofErr w:type="spellEnd"/>
      <w:r w:rsidR="0013525D">
        <w:rPr>
          <w:i/>
          <w:iCs/>
        </w:rPr>
        <w:t>)</w:t>
      </w:r>
    </w:p>
    <w:p w14:paraId="61233C39" w14:textId="038AFD69" w:rsidR="0043044E" w:rsidRDefault="00446188" w:rsidP="0043044E">
      <w:pPr>
        <w:pStyle w:val="Paragraphedeliste"/>
        <w:numPr>
          <w:ilvl w:val="0"/>
          <w:numId w:val="41"/>
        </w:numPr>
      </w:pPr>
      <w:r>
        <w:rPr>
          <w:i/>
          <w:iCs/>
        </w:rPr>
        <w:t>Fréquence du Besoin </w:t>
      </w:r>
      <w:r>
        <w:t>: Si applicable, indique</w:t>
      </w:r>
      <w:r w:rsidR="00CC744B">
        <w:t>r</w:t>
      </w:r>
      <w:r>
        <w:t xml:space="preserve"> la fréquence de répétition de ce besoi</w:t>
      </w:r>
      <w:r w:rsidR="00C27697">
        <w:t>n</w:t>
      </w:r>
    </w:p>
    <w:p w14:paraId="706135E8" w14:textId="54ABBFA2" w:rsidR="0043044E" w:rsidRDefault="0043044E" w:rsidP="0043044E">
      <w:pPr>
        <w:pStyle w:val="Paragraphedeliste"/>
        <w:numPr>
          <w:ilvl w:val="0"/>
          <w:numId w:val="41"/>
        </w:numPr>
      </w:pPr>
      <w:r>
        <w:rPr>
          <w:i/>
          <w:iCs/>
        </w:rPr>
        <w:t>Format de livraison </w:t>
      </w:r>
      <w:r>
        <w:t>: Si applicable, Précise</w:t>
      </w:r>
      <w:r w:rsidR="00CC744B">
        <w:t>r</w:t>
      </w:r>
      <w:r>
        <w:t xml:space="preserve"> le format dans laquelle le besoin doit être réalisé (fichier texte, rapport, …)</w:t>
      </w:r>
    </w:p>
    <w:p w14:paraId="7B61E9D6" w14:textId="5C5E0602" w:rsidR="008161B9" w:rsidRDefault="008161B9" w:rsidP="0043044E">
      <w:pPr>
        <w:pStyle w:val="Paragraphedeliste"/>
      </w:pPr>
    </w:p>
    <w:p w14:paraId="5985636D" w14:textId="77777777" w:rsidR="00DD3243" w:rsidRDefault="00DD3243" w:rsidP="00DD3243"/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4475"/>
      </w:tblGrid>
      <w:tr w:rsidR="00DD3243" w14:paraId="3C5C6F48" w14:textId="77777777" w:rsidTr="00D75BEC">
        <w:trPr>
          <w:tblHeader/>
        </w:trPr>
        <w:tc>
          <w:tcPr>
            <w:tcW w:w="8949" w:type="dxa"/>
            <w:gridSpan w:val="2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72D6FAB2" w14:textId="77777777" w:rsidR="00DD3243" w:rsidRDefault="00DD3243" w:rsidP="00D75BEC">
            <w:pPr>
              <w:pStyle w:val="TableHeader"/>
              <w:jc w:val="center"/>
            </w:pPr>
            <w:r>
              <w:t>Impacts</w:t>
            </w:r>
          </w:p>
        </w:tc>
      </w:tr>
      <w:tr w:rsidR="00DD3243" w14:paraId="005865A8" w14:textId="77777777" w:rsidTr="00D75BEC">
        <w:trPr>
          <w:trHeight w:val="1269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125F74C" w14:textId="77777777" w:rsidR="00DD3243" w:rsidRDefault="00DD3243" w:rsidP="00D75BEC">
            <w:pPr>
              <w:pStyle w:val="Table"/>
            </w:pPr>
            <w:bookmarkStart w:id="29" w:name="_Hlk70065678"/>
            <w:r>
              <w:t>Adaptations/changements du workflow prévues</w:t>
            </w:r>
            <w:bookmarkEnd w:id="29"/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88CE5CA" w14:textId="77777777" w:rsidR="00DD3243" w:rsidRDefault="00DD3243" w:rsidP="00D75BEC">
            <w:pPr>
              <w:pStyle w:val="Table"/>
            </w:pPr>
          </w:p>
        </w:tc>
      </w:tr>
      <w:tr w:rsidR="00DD3243" w14:paraId="50CFFD17" w14:textId="77777777" w:rsidTr="00D75BEC">
        <w:trPr>
          <w:trHeight w:val="1269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A408764" w14:textId="77777777" w:rsidR="00DD3243" w:rsidRDefault="00DD3243" w:rsidP="00D75BEC">
            <w:pPr>
              <w:pStyle w:val="Table"/>
            </w:pPr>
            <w:r>
              <w:t>Résultat prévus, prévisions sur les performances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896EB5B" w14:textId="77777777" w:rsidR="00DD3243" w:rsidRDefault="00DD3243" w:rsidP="00D75BEC">
            <w:pPr>
              <w:pStyle w:val="Table"/>
            </w:pPr>
          </w:p>
        </w:tc>
      </w:tr>
    </w:tbl>
    <w:p w14:paraId="53EFD4D6" w14:textId="6620EC97" w:rsidR="00E729B6" w:rsidRDefault="00E729B6" w:rsidP="00A71A89"/>
    <w:p w14:paraId="52ED7AC4" w14:textId="77777777" w:rsidR="000D7FFE" w:rsidRDefault="000D7FFE" w:rsidP="000D7FFE">
      <w:r>
        <w:rPr>
          <w:i/>
          <w:iCs/>
        </w:rPr>
        <w:t>Informations :</w:t>
      </w:r>
      <w:r>
        <w:t xml:space="preserve"> </w:t>
      </w:r>
    </w:p>
    <w:p w14:paraId="18215CB0" w14:textId="3C6E71BA" w:rsidR="000D7FFE" w:rsidRPr="000D7FFE" w:rsidRDefault="000D7FFE" w:rsidP="00A71A89">
      <w:pPr>
        <w:pStyle w:val="Paragraphedeliste"/>
        <w:numPr>
          <w:ilvl w:val="0"/>
          <w:numId w:val="41"/>
        </w:numPr>
        <w:rPr>
          <w:i/>
          <w:iCs/>
        </w:rPr>
      </w:pPr>
      <w:r w:rsidRPr="00EC2E15">
        <w:rPr>
          <w:i/>
          <w:iCs/>
        </w:rPr>
        <w:t>Adaptations/changements du workflow prévues</w:t>
      </w:r>
      <w:r>
        <w:rPr>
          <w:i/>
          <w:iCs/>
        </w:rPr>
        <w:t> </w:t>
      </w:r>
      <w:r>
        <w:t>: Citer tous les changements fonctionnels prévus liés à cette demande</w:t>
      </w:r>
    </w:p>
    <w:p w14:paraId="2C63297E" w14:textId="1B410532" w:rsidR="0013525D" w:rsidRPr="00E554C9" w:rsidRDefault="00E56097" w:rsidP="00E554C9">
      <w:pPr>
        <w:pStyle w:val="Paragraphedeliste"/>
        <w:numPr>
          <w:ilvl w:val="0"/>
          <w:numId w:val="41"/>
        </w:numPr>
        <w:rPr>
          <w:i/>
          <w:iCs/>
        </w:rPr>
      </w:pPr>
      <w:r w:rsidRPr="00E56097">
        <w:rPr>
          <w:i/>
          <w:iCs/>
        </w:rPr>
        <w:t>Résultat prévus, prévisions sur les performances</w:t>
      </w:r>
      <w:r>
        <w:rPr>
          <w:i/>
          <w:iCs/>
        </w:rPr>
        <w:t> </w:t>
      </w:r>
      <w:r>
        <w:t>:</w:t>
      </w:r>
      <w:r w:rsidR="00CC5A10">
        <w:t xml:space="preserve"> </w:t>
      </w:r>
      <w:r w:rsidR="008E24C1">
        <w:t xml:space="preserve">Citer tous les résultats </w:t>
      </w:r>
      <w:r w:rsidR="00C07A3B">
        <w:t xml:space="preserve">et impacts </w:t>
      </w:r>
      <w:r w:rsidR="00BE080A">
        <w:t>de ce besoin</w:t>
      </w:r>
    </w:p>
    <w:p w14:paraId="698751D8" w14:textId="63B23D43" w:rsidR="00304058" w:rsidRDefault="00A565F5" w:rsidP="00CF27B7">
      <w:pPr>
        <w:pStyle w:val="Titre1"/>
      </w:pPr>
      <w:bookmarkStart w:id="30" w:name="_Toc72921837"/>
      <w:bookmarkStart w:id="31" w:name="_Toc72921849"/>
      <w:r>
        <w:lastRenderedPageBreak/>
        <w:t>Traitement de la demande</w:t>
      </w:r>
      <w:bookmarkEnd w:id="30"/>
      <w:bookmarkEnd w:id="31"/>
    </w:p>
    <w:p w14:paraId="096BBDA7" w14:textId="16BD3F56" w:rsidR="006249EF" w:rsidRPr="006249EF" w:rsidRDefault="00366DB3" w:rsidP="006249EF">
      <w:r>
        <w:t>Cette partie sera complétée après la réception</w:t>
      </w:r>
      <w:r w:rsidR="008B7FA5">
        <w:t xml:space="preserve"> de ce document.</w:t>
      </w:r>
    </w:p>
    <w:p w14:paraId="5581A037" w14:textId="1204F7F8" w:rsidR="00870705" w:rsidRDefault="00870705" w:rsidP="00870705"/>
    <w:p w14:paraId="63A998CB" w14:textId="7C578A52" w:rsidR="006249EF" w:rsidRDefault="006249EF" w:rsidP="00870705"/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4475"/>
      </w:tblGrid>
      <w:tr w:rsidR="00851A48" w14:paraId="268A6678" w14:textId="77777777" w:rsidTr="00601FF9">
        <w:trPr>
          <w:tblHeader/>
        </w:trPr>
        <w:tc>
          <w:tcPr>
            <w:tcW w:w="8949" w:type="dxa"/>
            <w:gridSpan w:val="2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4E9ADFD9" w14:textId="77777777" w:rsidR="00851A48" w:rsidRDefault="00851A48" w:rsidP="00601FF9">
            <w:pPr>
              <w:pStyle w:val="TableHeader"/>
              <w:jc w:val="center"/>
            </w:pPr>
            <w:r>
              <w:t>Informations</w:t>
            </w:r>
          </w:p>
        </w:tc>
      </w:tr>
      <w:tr w:rsidR="00851A48" w:rsidRPr="003A4B90" w14:paraId="170790F0" w14:textId="77777777" w:rsidTr="00601FF9">
        <w:trPr>
          <w:trHeight w:val="415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689CCE2" w14:textId="42A9AD7B" w:rsidR="00851A48" w:rsidRDefault="00851A48" w:rsidP="00601FF9">
            <w:pPr>
              <w:pStyle w:val="Table"/>
            </w:pPr>
            <w:r>
              <w:t>NOM Prénom</w:t>
            </w:r>
            <w:r w:rsidR="00CB417D">
              <w:t xml:space="preserve"> réception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0F85B1ED" w14:textId="77777777" w:rsidR="00851A48" w:rsidRPr="003A4B90" w:rsidRDefault="00851A48" w:rsidP="00601FF9">
            <w:pPr>
              <w:pStyle w:val="Table"/>
            </w:pPr>
          </w:p>
        </w:tc>
      </w:tr>
      <w:tr w:rsidR="00851A48" w14:paraId="723E5BED" w14:textId="77777777" w:rsidTr="00601FF9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85017BD" w14:textId="02C4DE62" w:rsidR="00851A48" w:rsidRPr="00983124" w:rsidRDefault="00851A48" w:rsidP="00601FF9">
            <w:pPr>
              <w:pStyle w:val="Table"/>
            </w:pPr>
            <w:r>
              <w:t>Entité</w:t>
            </w:r>
            <w:r w:rsidR="00CB417D">
              <w:t xml:space="preserve"> réception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3AB6B40" w14:textId="77777777" w:rsidR="00851A48" w:rsidRDefault="00851A48" w:rsidP="00601FF9">
            <w:pPr>
              <w:pStyle w:val="Table"/>
            </w:pPr>
          </w:p>
        </w:tc>
      </w:tr>
      <w:tr w:rsidR="00851A48" w14:paraId="60054416" w14:textId="77777777" w:rsidTr="00601FF9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D597F98" w14:textId="46D45217" w:rsidR="00851A48" w:rsidRDefault="00851A48" w:rsidP="00601FF9">
            <w:pPr>
              <w:pStyle w:val="Table"/>
            </w:pPr>
            <w:r>
              <w:t xml:space="preserve">Date de </w:t>
            </w:r>
            <w:r w:rsidR="004F0EF9">
              <w:t>réception de la demande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D80C4A8" w14:textId="77777777" w:rsidR="00851A48" w:rsidRDefault="00851A48" w:rsidP="00601FF9">
            <w:pPr>
              <w:pStyle w:val="Table"/>
            </w:pPr>
          </w:p>
        </w:tc>
      </w:tr>
      <w:tr w:rsidR="00851A48" w14:paraId="5BBD22E5" w14:textId="77777777" w:rsidTr="00601FF9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511DEC7" w14:textId="557D4A4F" w:rsidR="00851A48" w:rsidRDefault="004F0EF9" w:rsidP="00601FF9">
            <w:pPr>
              <w:pStyle w:val="Table"/>
            </w:pPr>
            <w:r>
              <w:t>Date de traitement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99C4984" w14:textId="77777777" w:rsidR="00851A48" w:rsidRDefault="00851A48" w:rsidP="00601FF9">
            <w:pPr>
              <w:pStyle w:val="Table"/>
            </w:pPr>
          </w:p>
        </w:tc>
      </w:tr>
      <w:tr w:rsidR="004F0EF9" w14:paraId="2B904E50" w14:textId="77777777" w:rsidTr="00601FF9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263C8E4" w14:textId="36C168B3" w:rsidR="004F0EF9" w:rsidRDefault="00F33324" w:rsidP="00601FF9">
            <w:pPr>
              <w:pStyle w:val="Table"/>
            </w:pPr>
            <w:r>
              <w:t>Validation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91EBEF2" w14:textId="77777777" w:rsidR="004F0EF9" w:rsidRDefault="004F0EF9" w:rsidP="00601FF9">
            <w:pPr>
              <w:pStyle w:val="Table"/>
            </w:pPr>
          </w:p>
        </w:tc>
      </w:tr>
    </w:tbl>
    <w:p w14:paraId="594F2200" w14:textId="77777777" w:rsidR="006249EF" w:rsidRPr="00870705" w:rsidRDefault="006249EF" w:rsidP="00870705"/>
    <w:p w14:paraId="0E142D18" w14:textId="77777777" w:rsidR="00F33324" w:rsidRDefault="00F33324" w:rsidP="00F33324">
      <w:r>
        <w:rPr>
          <w:i/>
          <w:iCs/>
        </w:rPr>
        <w:t>Informations :</w:t>
      </w:r>
      <w:r>
        <w:t xml:space="preserve"> </w:t>
      </w:r>
    </w:p>
    <w:p w14:paraId="3712B3E2" w14:textId="0A107DA0" w:rsidR="00F33324" w:rsidRPr="00E554C9" w:rsidRDefault="00F33324" w:rsidP="00F33324">
      <w:pPr>
        <w:pStyle w:val="Paragraphedeliste"/>
        <w:numPr>
          <w:ilvl w:val="0"/>
          <w:numId w:val="41"/>
        </w:numPr>
        <w:rPr>
          <w:i/>
          <w:iCs/>
        </w:rPr>
      </w:pPr>
      <w:r>
        <w:rPr>
          <w:i/>
          <w:iCs/>
        </w:rPr>
        <w:t>Validation </w:t>
      </w:r>
      <w:r>
        <w:t>: Précise</w:t>
      </w:r>
      <w:r w:rsidR="00CC744B">
        <w:t>r</w:t>
      </w:r>
      <w:r>
        <w:t xml:space="preserve"> </w:t>
      </w:r>
      <w:r w:rsidR="00410558">
        <w:t xml:space="preserve">si </w:t>
      </w:r>
      <w:r w:rsidR="007E7F0B">
        <w:t>la demande est acceptée ou refusée</w:t>
      </w:r>
    </w:p>
    <w:p w14:paraId="35B00C1D" w14:textId="3634E225" w:rsidR="00E554C9" w:rsidRDefault="00E554C9" w:rsidP="00F33324">
      <w:pPr>
        <w:pStyle w:val="Paragraphedeliste"/>
        <w:numPr>
          <w:ilvl w:val="0"/>
          <w:numId w:val="41"/>
        </w:numPr>
      </w:pPr>
      <w:r w:rsidRPr="00E554C9">
        <w:rPr>
          <w:i/>
          <w:iCs/>
        </w:rPr>
        <w:t>Date de réception de la</w:t>
      </w:r>
      <w:r>
        <w:t xml:space="preserve"> </w:t>
      </w:r>
      <w:r w:rsidRPr="00E554C9">
        <w:rPr>
          <w:i/>
          <w:iCs/>
        </w:rPr>
        <w:t>demande</w:t>
      </w:r>
      <w:r>
        <w:t> </w:t>
      </w:r>
      <w:r w:rsidRPr="00E554C9">
        <w:t>: F</w:t>
      </w:r>
      <w:r w:rsidRPr="00E554C9">
        <w:t>ormat jj/mm/</w:t>
      </w:r>
      <w:proofErr w:type="spellStart"/>
      <w:r w:rsidRPr="00E554C9">
        <w:t>aaaa</w:t>
      </w:r>
      <w:proofErr w:type="spellEnd"/>
    </w:p>
    <w:p w14:paraId="394B885E" w14:textId="0D869680" w:rsidR="00E554C9" w:rsidRPr="00E554C9" w:rsidRDefault="00E554C9" w:rsidP="00E554C9">
      <w:pPr>
        <w:pStyle w:val="Paragraphedeliste"/>
        <w:numPr>
          <w:ilvl w:val="0"/>
          <w:numId w:val="41"/>
        </w:numPr>
      </w:pPr>
      <w:r w:rsidRPr="00E554C9">
        <w:rPr>
          <w:i/>
          <w:iCs/>
        </w:rPr>
        <w:t>Date de traitement</w:t>
      </w:r>
      <w:r>
        <w:rPr>
          <w:i/>
          <w:iCs/>
        </w:rPr>
        <w:t> </w:t>
      </w:r>
      <w:r>
        <w:t xml:space="preserve">: </w:t>
      </w:r>
      <w:r w:rsidRPr="00E554C9">
        <w:t>Format jj/mm/</w:t>
      </w:r>
      <w:proofErr w:type="spellStart"/>
      <w:r w:rsidRPr="00E554C9">
        <w:t>aaaa</w:t>
      </w:r>
      <w:proofErr w:type="spellEnd"/>
    </w:p>
    <w:p w14:paraId="69B6AD33" w14:textId="7D120654" w:rsidR="00322D7E" w:rsidRDefault="00322D7E" w:rsidP="00322D7E"/>
    <w:p w14:paraId="40014207" w14:textId="7BBBEB28" w:rsidR="00C541EC" w:rsidRDefault="00C541EC" w:rsidP="00851A48">
      <w:pPr>
        <w:pStyle w:val="Paragraphedeliste"/>
      </w:pPr>
    </w:p>
    <w:sectPr w:rsidR="00C541EC" w:rsidSect="000A1A7E">
      <w:pgSz w:w="11907" w:h="16839" w:code="9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E9B2C" w14:textId="77777777" w:rsidR="004B6FEB" w:rsidRDefault="004B6FEB">
      <w:r>
        <w:separator/>
      </w:r>
    </w:p>
  </w:endnote>
  <w:endnote w:type="continuationSeparator" w:id="0">
    <w:p w14:paraId="4A69FF79" w14:textId="77777777" w:rsidR="004B6FEB" w:rsidRDefault="004B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9BB31" w14:textId="77777777" w:rsidR="00BB21C2" w:rsidRDefault="00BB21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FABFE" w14:textId="77777777" w:rsidR="00BB21C2" w:rsidRDefault="00BB21C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C51C4" w14:textId="77777777" w:rsidR="00BB21C2" w:rsidRDefault="00BB21C2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99914" w14:textId="77777777" w:rsidR="003A4B90" w:rsidRPr="00E514A9" w:rsidRDefault="003A4B90">
    <w:pPr>
      <w:pStyle w:val="sysFooter2Line"/>
    </w:pPr>
  </w:p>
  <w:p w14:paraId="0DF2377C" w14:textId="614E7876" w:rsidR="003A4B90" w:rsidRPr="00E514A9" w:rsidRDefault="003A4B90">
    <w:pPr>
      <w:pStyle w:val="sysFooter2L"/>
      <w:framePr w:wrap="around"/>
    </w:pPr>
    <w:r w:rsidRPr="00E514A9">
      <w:fldChar w:fldCharType="begin"/>
    </w:r>
    <w:r w:rsidRPr="00E514A9">
      <w:instrText xml:space="preserve"> DOCPROPERTY "CompanyName" </w:instrText>
    </w:r>
    <w:r w:rsidRPr="00E514A9">
      <w:fldChar w:fldCharType="separate"/>
    </w:r>
    <w:r w:rsidR="00F8302B">
      <w:t>Atos</w:t>
    </w:r>
    <w:r w:rsidRPr="00E514A9">
      <w:fldChar w:fldCharType="end"/>
    </w:r>
  </w:p>
  <w:p w14:paraId="204751C3" w14:textId="0961B95F" w:rsidR="003A4B90" w:rsidRPr="00E514A9" w:rsidRDefault="003A4B90">
    <w:pPr>
      <w:pStyle w:val="sysFooter2C"/>
      <w:framePr w:wrap="around"/>
    </w:pPr>
    <w:r w:rsidRPr="00E514A9">
      <w:fldChar w:fldCharType="begin"/>
    </w:r>
    <w:r w:rsidRPr="00E514A9">
      <w:instrText xml:space="preserve"> REF sys_Date </w:instrText>
    </w:r>
    <w:r w:rsidRPr="00E514A9">
      <w:fldChar w:fldCharType="separate"/>
    </w:r>
    <w:r w:rsidR="00F8302B">
      <w:t>21 avril 2021</w:t>
    </w:r>
    <w:r w:rsidRPr="00E514A9">
      <w:fldChar w:fldCharType="end"/>
    </w:r>
  </w:p>
  <w:p w14:paraId="6B187BC8" w14:textId="7B9A088A" w:rsidR="003A4B90" w:rsidRPr="00E514A9" w:rsidRDefault="003A4B90">
    <w:pPr>
      <w:pStyle w:val="sysFooter2R"/>
      <w:framePr w:wrap="around"/>
    </w:pPr>
    <w:r w:rsidRPr="00E514A9">
      <w:fldChar w:fldCharType="begin"/>
    </w:r>
    <w:r w:rsidRPr="00E514A9">
      <w:instrText>PAGE</w:instrText>
    </w:r>
    <w:r w:rsidRPr="00E514A9">
      <w:fldChar w:fldCharType="separate"/>
    </w:r>
    <w:r w:rsidRPr="00E514A9">
      <w:t>4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 xml:space="preserve"> DOCPROPERTY "lblOf" </w:instrText>
    </w:r>
    <w:r w:rsidRPr="00E514A9">
      <w:fldChar w:fldCharType="separate"/>
    </w:r>
    <w:r w:rsidR="00F8302B">
      <w:t>sur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>NUMPAGES</w:instrText>
    </w:r>
    <w:r w:rsidRPr="00E514A9">
      <w:fldChar w:fldCharType="separate"/>
    </w:r>
    <w:r w:rsidRPr="00E514A9">
      <w:t>4</w:t>
    </w:r>
    <w:r w:rsidRPr="00E514A9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8C054" w14:textId="77777777" w:rsidR="003A4B90" w:rsidRPr="00E514A9" w:rsidRDefault="003A4B90">
    <w:pPr>
      <w:pStyle w:val="sysFooter2Line"/>
    </w:pPr>
  </w:p>
  <w:p w14:paraId="4A571F32" w14:textId="4E45F80A" w:rsidR="003A4B90" w:rsidRPr="00E514A9" w:rsidRDefault="003A4B90">
    <w:pPr>
      <w:pStyle w:val="sysFooter2L"/>
      <w:framePr w:wrap="around"/>
    </w:pPr>
    <w:r w:rsidRPr="00E514A9">
      <w:fldChar w:fldCharType="begin"/>
    </w:r>
    <w:r w:rsidRPr="00E514A9">
      <w:instrText xml:space="preserve"> DOCPROPERTY "CompanyName" </w:instrText>
    </w:r>
    <w:r w:rsidRPr="00E514A9">
      <w:fldChar w:fldCharType="separate"/>
    </w:r>
    <w:r w:rsidR="00F8302B">
      <w:t>Atos</w:t>
    </w:r>
    <w:r w:rsidRPr="00E514A9">
      <w:fldChar w:fldCharType="end"/>
    </w:r>
  </w:p>
  <w:p w14:paraId="0B54A259" w14:textId="7D8C4A55" w:rsidR="003A4B90" w:rsidRPr="00E514A9" w:rsidRDefault="003A4B90">
    <w:pPr>
      <w:pStyle w:val="sysFooter2C"/>
      <w:framePr w:wrap="around"/>
    </w:pPr>
    <w:r w:rsidRPr="00E514A9">
      <w:fldChar w:fldCharType="begin"/>
    </w:r>
    <w:r w:rsidRPr="00E514A9">
      <w:instrText xml:space="preserve"> REF sys_Date </w:instrText>
    </w:r>
    <w:r w:rsidRPr="00E514A9">
      <w:fldChar w:fldCharType="separate"/>
    </w:r>
    <w:r w:rsidR="00F8302B">
      <w:t>21 avril 2021</w:t>
    </w:r>
    <w:r w:rsidRPr="00E514A9">
      <w:fldChar w:fldCharType="end"/>
    </w:r>
  </w:p>
  <w:p w14:paraId="48E4FA5C" w14:textId="222B6FC6" w:rsidR="003A4B90" w:rsidRPr="00E514A9" w:rsidRDefault="003A4B90">
    <w:pPr>
      <w:pStyle w:val="sysFooter2R"/>
      <w:framePr w:wrap="around"/>
    </w:pPr>
    <w:r w:rsidRPr="00E514A9">
      <w:fldChar w:fldCharType="begin"/>
    </w:r>
    <w:r w:rsidRPr="00E514A9">
      <w:instrText>PAGE</w:instrText>
    </w:r>
    <w:r w:rsidRPr="00E514A9">
      <w:fldChar w:fldCharType="separate"/>
    </w:r>
    <w:r w:rsidRPr="00E514A9">
      <w:t>6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 xml:space="preserve"> DOCPROPERTY "lblOf" </w:instrText>
    </w:r>
    <w:r w:rsidRPr="00E514A9">
      <w:fldChar w:fldCharType="separate"/>
    </w:r>
    <w:r w:rsidR="00F8302B">
      <w:t>sur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>NUMPAGES</w:instrText>
    </w:r>
    <w:r w:rsidRPr="00E514A9">
      <w:fldChar w:fldCharType="separate"/>
    </w:r>
    <w:r w:rsidRPr="00E514A9">
      <w:t>6</w:t>
    </w:r>
    <w:r w:rsidRPr="00E514A9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BA27F" w14:textId="77777777" w:rsidR="003A4B90" w:rsidRPr="00E514A9" w:rsidRDefault="003A4B90">
    <w:pPr>
      <w:pStyle w:val="sysFooter2Line"/>
    </w:pPr>
  </w:p>
  <w:p w14:paraId="6F45B7A1" w14:textId="6E8ED022" w:rsidR="003A4B90" w:rsidRPr="00E514A9" w:rsidRDefault="003A4B90">
    <w:pPr>
      <w:pStyle w:val="sysFooter2L"/>
      <w:framePr w:wrap="around"/>
    </w:pPr>
    <w:r w:rsidRPr="00E514A9">
      <w:fldChar w:fldCharType="begin"/>
    </w:r>
    <w:r w:rsidRPr="00E514A9">
      <w:instrText xml:space="preserve"> DOCPROPERTY "CompanyName" </w:instrText>
    </w:r>
    <w:r w:rsidRPr="00E514A9">
      <w:fldChar w:fldCharType="separate"/>
    </w:r>
    <w:r w:rsidR="00F8302B">
      <w:t>Atos</w:t>
    </w:r>
    <w:r w:rsidRPr="00E514A9">
      <w:fldChar w:fldCharType="end"/>
    </w:r>
  </w:p>
  <w:p w14:paraId="60A27EFE" w14:textId="70DE7214" w:rsidR="003A4B90" w:rsidRPr="00E514A9" w:rsidRDefault="003A4B90">
    <w:pPr>
      <w:pStyle w:val="sysFooter2C"/>
      <w:framePr w:wrap="around"/>
    </w:pPr>
    <w:r w:rsidRPr="00E514A9">
      <w:fldChar w:fldCharType="begin"/>
    </w:r>
    <w:r w:rsidRPr="00E514A9">
      <w:instrText xml:space="preserve"> REF sys_Date </w:instrText>
    </w:r>
    <w:r w:rsidRPr="00E514A9">
      <w:fldChar w:fldCharType="separate"/>
    </w:r>
    <w:r w:rsidR="00F8302B">
      <w:t>21 avril 2021</w:t>
    </w:r>
    <w:r w:rsidRPr="00E514A9">
      <w:fldChar w:fldCharType="end"/>
    </w:r>
  </w:p>
  <w:p w14:paraId="54EEB881" w14:textId="3477CAEA" w:rsidR="003A4B90" w:rsidRPr="00E514A9" w:rsidRDefault="003A4B90">
    <w:pPr>
      <w:pStyle w:val="sysFooter2R"/>
      <w:framePr w:wrap="around"/>
    </w:pPr>
    <w:r w:rsidRPr="00E514A9">
      <w:fldChar w:fldCharType="begin"/>
    </w:r>
    <w:r w:rsidRPr="00E514A9">
      <w:instrText>PAGE</w:instrText>
    </w:r>
    <w:r w:rsidRPr="00E514A9">
      <w:fldChar w:fldCharType="separate"/>
    </w:r>
    <w:r w:rsidRPr="00E514A9">
      <w:t>3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 xml:space="preserve"> DOCPROPERTY "lblOf" </w:instrText>
    </w:r>
    <w:r w:rsidRPr="00E514A9">
      <w:fldChar w:fldCharType="separate"/>
    </w:r>
    <w:r w:rsidR="00F8302B">
      <w:t>sur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>NUMPAGES</w:instrText>
    </w:r>
    <w:r w:rsidRPr="00E514A9">
      <w:fldChar w:fldCharType="separate"/>
    </w:r>
    <w:r w:rsidRPr="00E514A9">
      <w:t>4</w:t>
    </w:r>
    <w:r w:rsidRPr="00E514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DA7F2" w14:textId="77777777" w:rsidR="004B6FEB" w:rsidRDefault="004B6FEB">
      <w:r>
        <w:separator/>
      </w:r>
    </w:p>
  </w:footnote>
  <w:footnote w:type="continuationSeparator" w:id="0">
    <w:p w14:paraId="2EFF49DA" w14:textId="77777777" w:rsidR="004B6FEB" w:rsidRDefault="004B6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049B6" w14:textId="77777777" w:rsidR="00BB21C2" w:rsidRDefault="00BB21C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EF33C" w14:textId="77777777" w:rsidR="00BB21C2" w:rsidRDefault="00BB21C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EC509" w14:textId="77777777" w:rsidR="00BB21C2" w:rsidRDefault="00BB21C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4FE1E" w14:textId="213B5711" w:rsidR="003A4B90" w:rsidRPr="00E514A9" w:rsidRDefault="003A4B90" w:rsidP="00AF41A2">
    <w:pPr>
      <w:pStyle w:val="sysHeaderLinebelow"/>
    </w:pPr>
    <w:r w:rsidRPr="00E514A9">
      <w:fldChar w:fldCharType="begin"/>
    </w:r>
    <w:r w:rsidRPr="00E514A9">
      <w:instrText xml:space="preserve"> DOCPROPERTY "Title" </w:instrText>
    </w:r>
    <w:r w:rsidRPr="00E514A9">
      <w:fldChar w:fldCharType="separate"/>
    </w:r>
    <w:r w:rsidR="00F8302B">
      <w:t>Cyber Threat Intelligence Requirement</w:t>
    </w:r>
    <w:r w:rsidRPr="00E514A9">
      <w:fldChar w:fldCharType="end"/>
    </w:r>
  </w:p>
  <w:p w14:paraId="0195B7D8" w14:textId="61A6F158" w:rsidR="003A4B90" w:rsidRPr="00E514A9" w:rsidRDefault="003A4B90" w:rsidP="00AF41A2">
    <w:pPr>
      <w:pStyle w:val="sysWordMark"/>
      <w:framePr w:wrap="around"/>
    </w:pPr>
    <w:r w:rsidRPr="00E514A9">
      <w:fldChar w:fldCharType="begin"/>
    </w:r>
    <w:r w:rsidRPr="00E514A9">
      <w:instrText xml:space="preserve"> REF sys_WordMark </w:instrText>
    </w:r>
    <w:r w:rsidRPr="00E514A9">
      <w:fldChar w:fldCharType="separate"/>
    </w:r>
    <w:r w:rsidR="00F8302B" w:rsidRPr="0039713A">
      <w:rPr>
        <w:noProof/>
        <w:lang w:val="nl-NL"/>
      </w:rPr>
      <w:drawing>
        <wp:inline distT="0" distB="0" distL="0" distR="0" wp14:anchorId="344D70BD" wp14:editId="19EAD981">
          <wp:extent cx="1047750" cy="352425"/>
          <wp:effectExtent l="0" t="0" r="0" b="0"/>
          <wp:docPr id="134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14A9">
      <w:fldChar w:fldCharType="end"/>
    </w:r>
  </w:p>
  <w:p w14:paraId="67BA7F01" w14:textId="64BDA33F" w:rsidR="003A4B90" w:rsidRPr="00E514A9" w:rsidRDefault="003A4B90" w:rsidP="00AF41A2">
    <w:pPr>
      <w:pStyle w:val="sysHeaders2L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"lblVersion" </w:instrText>
    </w:r>
    <w:r w:rsidRPr="00E514A9">
      <w:rPr>
        <w:rStyle w:val="sysHeaderLable"/>
      </w:rPr>
      <w:fldChar w:fldCharType="separate"/>
    </w:r>
    <w:r w:rsidR="00F8302B">
      <w:rPr>
        <w:rStyle w:val="sysHeaderLable"/>
      </w:rPr>
      <w:t>version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"Version" </w:instrText>
    </w:r>
    <w:r w:rsidRPr="00E514A9">
      <w:fldChar w:fldCharType="separate"/>
    </w:r>
    <w:r w:rsidR="00F8302B">
      <w:t>1.0</w:t>
    </w:r>
    <w:r w:rsidRPr="00E514A9">
      <w:fldChar w:fldCharType="end"/>
    </w:r>
  </w:p>
  <w:p w14:paraId="78A749A3" w14:textId="79CCBEFA" w:rsidR="003A4B90" w:rsidRPr="00E514A9" w:rsidRDefault="003A4B90" w:rsidP="00AF41A2">
    <w:pPr>
      <w:pStyle w:val="sysHeaders2C"/>
      <w:framePr w:wrap="around"/>
    </w:pPr>
    <w:r w:rsidRPr="00E514A9">
      <w:fldChar w:fldCharType="begin"/>
    </w:r>
    <w:r w:rsidRPr="00E514A9">
      <w:instrText xml:space="preserve"> DOCPROPERTY"Classification" </w:instrText>
    </w:r>
    <w:r w:rsidRPr="00E514A9">
      <w:fldChar w:fldCharType="separate"/>
    </w:r>
    <w:r w:rsidR="00F8302B">
      <w:t>Atos a usage interne</w:t>
    </w:r>
    <w:r w:rsidRPr="00E514A9">
      <w:fldChar w:fldCharType="end"/>
    </w:r>
  </w:p>
  <w:p w14:paraId="44C0FCAF" w14:textId="3BA9E70D" w:rsidR="003A4B90" w:rsidRPr="00E514A9" w:rsidRDefault="003A4B90" w:rsidP="00AF41A2">
    <w:pPr>
      <w:pStyle w:val="sysHeaders2R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"lblDocumentNumber" </w:instrText>
    </w:r>
    <w:r w:rsidRPr="00E514A9">
      <w:rPr>
        <w:rStyle w:val="sysHeaderLable"/>
      </w:rPr>
      <w:fldChar w:fldCharType="separate"/>
    </w:r>
    <w:r w:rsidR="00F8302B">
      <w:rPr>
        <w:rStyle w:val="sysHeaderLable"/>
      </w:rPr>
      <w:t>n° de document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"DocumentNumber" </w:instrText>
    </w:r>
    <w:r w:rsidRPr="00E514A9">
      <w:fldChar w:fldCharType="separate"/>
    </w:r>
    <w:r w:rsidR="00F8302B">
      <w:t>CTI-TPLAMBER-IR</w:t>
    </w:r>
    <w:r w:rsidRPr="00E514A9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F8CE8" w14:textId="672B03DC" w:rsidR="003A4B90" w:rsidRPr="00E514A9" w:rsidRDefault="003A4B90">
    <w:pPr>
      <w:pStyle w:val="sysHeaderLinebelow"/>
    </w:pPr>
    <w:r w:rsidRPr="00E514A9">
      <w:fldChar w:fldCharType="begin"/>
    </w:r>
    <w:r w:rsidRPr="00E514A9">
      <w:instrText xml:space="preserve"> DOCPROPERTY "Title" </w:instrText>
    </w:r>
    <w:r w:rsidRPr="00E514A9">
      <w:fldChar w:fldCharType="separate"/>
    </w:r>
    <w:r w:rsidR="00F8302B">
      <w:t>Cyber Threat Intelligence Requirement</w:t>
    </w:r>
    <w:r w:rsidRPr="00E514A9">
      <w:fldChar w:fldCharType="end"/>
    </w:r>
  </w:p>
  <w:p w14:paraId="015D7B79" w14:textId="1C457AB6" w:rsidR="003A4B90" w:rsidRPr="00E514A9" w:rsidRDefault="003A4B90">
    <w:pPr>
      <w:pStyle w:val="sysWordMark"/>
      <w:framePr w:wrap="around"/>
    </w:pPr>
    <w:r w:rsidRPr="00E514A9">
      <w:fldChar w:fldCharType="begin"/>
    </w:r>
    <w:r w:rsidRPr="00E514A9">
      <w:instrText xml:space="preserve"> REF sys_WordMark </w:instrText>
    </w:r>
    <w:r w:rsidRPr="00E514A9">
      <w:fldChar w:fldCharType="separate"/>
    </w:r>
    <w:r w:rsidR="00F8302B" w:rsidRPr="0039713A">
      <w:rPr>
        <w:noProof/>
        <w:lang w:val="nl-NL"/>
      </w:rPr>
      <w:drawing>
        <wp:inline distT="0" distB="0" distL="0" distR="0" wp14:anchorId="136BC5C8" wp14:editId="288F4B38">
          <wp:extent cx="1047750" cy="352425"/>
          <wp:effectExtent l="0" t="0" r="0" b="0"/>
          <wp:docPr id="147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14A9">
      <w:fldChar w:fldCharType="end"/>
    </w:r>
  </w:p>
  <w:p w14:paraId="7A56869A" w14:textId="7511A7F7" w:rsidR="003A4B90" w:rsidRPr="00E514A9" w:rsidRDefault="003A4B90">
    <w:pPr>
      <w:pStyle w:val="sysHeaders2L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"lblVersion" </w:instrText>
    </w:r>
    <w:r w:rsidRPr="00E514A9">
      <w:rPr>
        <w:rStyle w:val="sysHeaderLable"/>
      </w:rPr>
      <w:fldChar w:fldCharType="separate"/>
    </w:r>
    <w:r w:rsidR="00F8302B">
      <w:rPr>
        <w:rStyle w:val="sysHeaderLable"/>
      </w:rPr>
      <w:t>version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"Version" </w:instrText>
    </w:r>
    <w:r w:rsidRPr="00E514A9">
      <w:fldChar w:fldCharType="separate"/>
    </w:r>
    <w:r w:rsidR="00F8302B">
      <w:t>1.0</w:t>
    </w:r>
    <w:r w:rsidRPr="00E514A9">
      <w:fldChar w:fldCharType="end"/>
    </w:r>
  </w:p>
  <w:p w14:paraId="6476C43F" w14:textId="725716C7" w:rsidR="003A4B90" w:rsidRPr="00E514A9" w:rsidRDefault="003A4B90">
    <w:pPr>
      <w:pStyle w:val="sysHeaders2C"/>
      <w:framePr w:wrap="around"/>
    </w:pPr>
    <w:r w:rsidRPr="00E514A9">
      <w:fldChar w:fldCharType="begin"/>
    </w:r>
    <w:r w:rsidRPr="00E514A9">
      <w:instrText xml:space="preserve"> DOCPROPERTY"Classification" </w:instrText>
    </w:r>
    <w:r w:rsidRPr="00E514A9">
      <w:fldChar w:fldCharType="separate"/>
    </w:r>
    <w:r w:rsidR="00F8302B">
      <w:t>Atos a usage interne</w:t>
    </w:r>
    <w:r w:rsidRPr="00E514A9">
      <w:fldChar w:fldCharType="end"/>
    </w:r>
  </w:p>
  <w:p w14:paraId="3B538578" w14:textId="2F240996" w:rsidR="003A4B90" w:rsidRPr="00E514A9" w:rsidRDefault="003A4B90" w:rsidP="00AF41A2">
    <w:pPr>
      <w:pStyle w:val="sysHeaders2R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"lblDocumentNumber" </w:instrText>
    </w:r>
    <w:r w:rsidRPr="00E514A9">
      <w:rPr>
        <w:rStyle w:val="sysHeaderLable"/>
      </w:rPr>
      <w:fldChar w:fldCharType="separate"/>
    </w:r>
    <w:r w:rsidR="00F8302B">
      <w:rPr>
        <w:rStyle w:val="sysHeaderLable"/>
      </w:rPr>
      <w:t>n° de document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"DocumentNumber" </w:instrText>
    </w:r>
    <w:r w:rsidRPr="00E514A9">
      <w:fldChar w:fldCharType="separate"/>
    </w:r>
    <w:r w:rsidR="00F8302B">
      <w:t>CTI-TPLAMBER-IR</w:t>
    </w:r>
    <w:r w:rsidRPr="00E514A9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6BE7E" w14:textId="70BD1B2A" w:rsidR="003A4B90" w:rsidRPr="00E514A9" w:rsidRDefault="003A4B90">
    <w:pPr>
      <w:pStyle w:val="sysHeaderLinebelow"/>
    </w:pPr>
    <w:r w:rsidRPr="00E514A9">
      <w:fldChar w:fldCharType="begin"/>
    </w:r>
    <w:r w:rsidRPr="00E514A9">
      <w:instrText xml:space="preserve"> DOCPROPERTY "Title" </w:instrText>
    </w:r>
    <w:r w:rsidRPr="00E514A9">
      <w:fldChar w:fldCharType="separate"/>
    </w:r>
    <w:r w:rsidR="00F8302B">
      <w:t>Cyber Threat Intelligence Requirement</w:t>
    </w:r>
    <w:r w:rsidRPr="00E514A9">
      <w:fldChar w:fldCharType="end"/>
    </w:r>
  </w:p>
  <w:bookmarkStart w:id="5" w:name="sys_WordMark"/>
  <w:p w14:paraId="6CF6B3AC" w14:textId="4968D470" w:rsidR="003A4B90" w:rsidRPr="00E514A9" w:rsidRDefault="003A4B90">
    <w:pPr>
      <w:pStyle w:val="sysWordMark"/>
      <w:framePr w:wrap="around"/>
    </w:pPr>
    <w:r w:rsidRPr="00E514A9">
      <w:fldChar w:fldCharType="begin" w:fldLock="1"/>
    </w:r>
    <w:r w:rsidRPr="00E514A9">
      <w:instrText xml:space="preserve"> AUTOTEXT </w:instrText>
    </w:r>
    <w:r w:rsidRPr="00E514A9">
      <w:fldChar w:fldCharType="begin" w:fldLock="1"/>
    </w:r>
    <w:r w:rsidRPr="00E514A9">
      <w:instrText xml:space="preserve"> DOCPROPERTY sys_WordMark_Continued </w:instrText>
    </w:r>
    <w:r w:rsidRPr="00E514A9">
      <w:fldChar w:fldCharType="separate"/>
    </w:r>
    <w:r w:rsidR="00BB21C2">
      <w:instrText>sys_WordMark_AT_Continued</w:instrText>
    </w:r>
    <w:r w:rsidRPr="00E514A9">
      <w:fldChar w:fldCharType="end"/>
    </w:r>
    <w:r w:rsidRPr="00E514A9">
      <w:instrText xml:space="preserve"> </w:instrText>
    </w:r>
    <w:r w:rsidRPr="00E514A9">
      <w:fldChar w:fldCharType="separate"/>
    </w:r>
    <w:r w:rsidR="00BB21C2" w:rsidRPr="0039713A">
      <w:rPr>
        <w:noProof/>
        <w:lang w:val="nl-NL"/>
      </w:rPr>
      <w:drawing>
        <wp:inline distT="0" distB="0" distL="0" distR="0" wp14:anchorId="356651E1" wp14:editId="315FF5E3">
          <wp:extent cx="1047750" cy="352425"/>
          <wp:effectExtent l="0" t="0" r="0" b="0"/>
          <wp:docPr id="1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14A9">
      <w:fldChar w:fldCharType="end"/>
    </w:r>
    <w:r w:rsidRPr="00E514A9">
      <w:fldChar w:fldCharType="begin" w:fldLock="1"/>
    </w:r>
    <w:r w:rsidRPr="00E514A9">
      <w:fldChar w:fldCharType="end"/>
    </w:r>
    <w:bookmarkEnd w:id="5"/>
  </w:p>
  <w:p w14:paraId="4F57CDC3" w14:textId="563EDE96" w:rsidR="003A4B90" w:rsidRPr="00E514A9" w:rsidRDefault="003A4B90" w:rsidP="00542B14">
    <w:pPr>
      <w:pStyle w:val="sysHeaders2L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"lblVersion" </w:instrText>
    </w:r>
    <w:r w:rsidRPr="00E514A9">
      <w:rPr>
        <w:rStyle w:val="sysHeaderLable"/>
      </w:rPr>
      <w:fldChar w:fldCharType="separate"/>
    </w:r>
    <w:r w:rsidR="00F8302B">
      <w:rPr>
        <w:rStyle w:val="sysHeaderLable"/>
      </w:rPr>
      <w:t>version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"Version" </w:instrText>
    </w:r>
    <w:r w:rsidRPr="00E514A9">
      <w:fldChar w:fldCharType="separate"/>
    </w:r>
    <w:r w:rsidR="00F8302B">
      <w:t>1.0</w:t>
    </w:r>
    <w:r w:rsidRPr="00E514A9">
      <w:fldChar w:fldCharType="end"/>
    </w:r>
  </w:p>
  <w:p w14:paraId="767D8A7A" w14:textId="7B3BA2EF" w:rsidR="003A4B90" w:rsidRPr="00E514A9" w:rsidRDefault="003A4B90">
    <w:pPr>
      <w:pStyle w:val="sysHeaders2C"/>
      <w:framePr w:wrap="around"/>
    </w:pPr>
    <w:r w:rsidRPr="00E514A9">
      <w:fldChar w:fldCharType="begin"/>
    </w:r>
    <w:r w:rsidRPr="00E514A9">
      <w:instrText xml:space="preserve"> DOCPROPERTY"Classification" </w:instrText>
    </w:r>
    <w:r w:rsidRPr="00E514A9">
      <w:fldChar w:fldCharType="separate"/>
    </w:r>
    <w:r w:rsidR="00F8302B">
      <w:t>Atos a usage interne</w:t>
    </w:r>
    <w:r w:rsidRPr="00E514A9">
      <w:fldChar w:fldCharType="end"/>
    </w:r>
  </w:p>
  <w:p w14:paraId="493665F4" w14:textId="4C4FCF0D" w:rsidR="003A4B90" w:rsidRPr="00E514A9" w:rsidRDefault="003A4B90">
    <w:pPr>
      <w:pStyle w:val="sysHeaders2R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"lblDocumentNumber" </w:instrText>
    </w:r>
    <w:r w:rsidRPr="00E514A9">
      <w:rPr>
        <w:rStyle w:val="sysHeaderLable"/>
      </w:rPr>
      <w:fldChar w:fldCharType="separate"/>
    </w:r>
    <w:r w:rsidR="00F8302B">
      <w:rPr>
        <w:rStyle w:val="sysHeaderLable"/>
      </w:rPr>
      <w:t>n° de document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"DocumentNumber" </w:instrText>
    </w:r>
    <w:r w:rsidRPr="00E514A9">
      <w:fldChar w:fldCharType="separate"/>
    </w:r>
    <w:r w:rsidR="00F8302B">
      <w:t>CTI-TPLAMBER-IR</w:t>
    </w:r>
    <w:r w:rsidRPr="00E514A9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39065" w14:textId="05E60297" w:rsidR="003A4B90" w:rsidRPr="00E514A9" w:rsidRDefault="003A4B90" w:rsidP="00DA5336">
    <w:pPr>
      <w:pStyle w:val="sysHeaderLinebelow"/>
    </w:pPr>
    <w:r w:rsidRPr="00E514A9">
      <w:fldChar w:fldCharType="begin"/>
    </w:r>
    <w:r w:rsidRPr="00E514A9">
      <w:instrText xml:space="preserve"> DOCPROPERTY "Title" </w:instrText>
    </w:r>
    <w:r w:rsidRPr="00E514A9">
      <w:fldChar w:fldCharType="separate"/>
    </w:r>
    <w:r w:rsidR="00F8302B">
      <w:t>Cyber Threat Intelligence Requirement</w:t>
    </w:r>
    <w:r w:rsidRPr="00E514A9">
      <w:fldChar w:fldCharType="end"/>
    </w:r>
  </w:p>
  <w:p w14:paraId="6DB76AE0" w14:textId="3D50A6C4" w:rsidR="003A4B90" w:rsidRPr="00E514A9" w:rsidRDefault="003A4B90" w:rsidP="00DA5336">
    <w:pPr>
      <w:pStyle w:val="sysWordMark"/>
      <w:framePr w:wrap="around"/>
    </w:pPr>
    <w:r w:rsidRPr="00E514A9">
      <w:fldChar w:fldCharType="begin"/>
    </w:r>
    <w:r w:rsidRPr="00E514A9">
      <w:instrText xml:space="preserve"> REF sys_WordMark </w:instrText>
    </w:r>
    <w:r w:rsidRPr="00E514A9">
      <w:fldChar w:fldCharType="separate"/>
    </w:r>
    <w:r w:rsidR="00F8302B" w:rsidRPr="0039713A">
      <w:rPr>
        <w:noProof/>
        <w:lang w:val="nl-NL"/>
      </w:rPr>
      <w:drawing>
        <wp:inline distT="0" distB="0" distL="0" distR="0" wp14:anchorId="21925331" wp14:editId="058E4097">
          <wp:extent cx="1047750" cy="352425"/>
          <wp:effectExtent l="0" t="0" r="0" b="0"/>
          <wp:docPr id="140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14A9">
      <w:fldChar w:fldCharType="end"/>
    </w:r>
  </w:p>
  <w:p w14:paraId="308BFAB4" w14:textId="267A8FDE" w:rsidR="003A4B90" w:rsidRPr="00E514A9" w:rsidRDefault="003A4B90" w:rsidP="000A1A7E">
    <w:pPr>
      <w:pStyle w:val="sysHeaders2L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"lblVersion" </w:instrText>
    </w:r>
    <w:r w:rsidRPr="00E514A9">
      <w:rPr>
        <w:rStyle w:val="sysHeaderLable"/>
      </w:rPr>
      <w:fldChar w:fldCharType="separate"/>
    </w:r>
    <w:r w:rsidR="00F8302B">
      <w:rPr>
        <w:rStyle w:val="sysHeaderLable"/>
      </w:rPr>
      <w:t>version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"Version" </w:instrText>
    </w:r>
    <w:r w:rsidRPr="00E514A9">
      <w:fldChar w:fldCharType="separate"/>
    </w:r>
    <w:r w:rsidR="00F8302B">
      <w:t>1.0</w:t>
    </w:r>
    <w:r w:rsidRPr="00E514A9">
      <w:fldChar w:fldCharType="end"/>
    </w:r>
  </w:p>
  <w:p w14:paraId="051D9174" w14:textId="33503A8B" w:rsidR="003A4B90" w:rsidRPr="00E514A9" w:rsidRDefault="003A4B90" w:rsidP="000A1A7E">
    <w:pPr>
      <w:pStyle w:val="sysHeaders2C"/>
      <w:framePr w:wrap="around"/>
    </w:pPr>
    <w:r w:rsidRPr="00E514A9">
      <w:fldChar w:fldCharType="begin"/>
    </w:r>
    <w:r w:rsidRPr="00E514A9">
      <w:instrText xml:space="preserve"> DOCPROPERTY"Classification" </w:instrText>
    </w:r>
    <w:r w:rsidRPr="00E514A9">
      <w:fldChar w:fldCharType="separate"/>
    </w:r>
    <w:r w:rsidR="00F8302B">
      <w:t>Atos a usage interne</w:t>
    </w:r>
    <w:r w:rsidRPr="00E514A9">
      <w:fldChar w:fldCharType="end"/>
    </w:r>
  </w:p>
  <w:p w14:paraId="5A61BC3F" w14:textId="004C5837" w:rsidR="003A4B90" w:rsidRPr="00E514A9" w:rsidRDefault="003A4B90" w:rsidP="000A1A7E">
    <w:pPr>
      <w:pStyle w:val="sysHeaders2R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"lblDocumentNumber" </w:instrText>
    </w:r>
    <w:r w:rsidRPr="00E514A9">
      <w:rPr>
        <w:rStyle w:val="sysHeaderLable"/>
      </w:rPr>
      <w:fldChar w:fldCharType="separate"/>
    </w:r>
    <w:r w:rsidR="00F8302B">
      <w:rPr>
        <w:rStyle w:val="sysHeaderLable"/>
      </w:rPr>
      <w:t>n° de document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"DocumentNumber" </w:instrText>
    </w:r>
    <w:r w:rsidRPr="00E514A9">
      <w:fldChar w:fldCharType="separate"/>
    </w:r>
    <w:r w:rsidR="00F8302B">
      <w:t>CTI-TPLAMBER-IR</w:t>
    </w:r>
    <w:r w:rsidRPr="00E514A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BA9E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7627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289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4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2E1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3C9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epuces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7" w15:restartNumberingAfterBreak="0">
    <w:nsid w:val="FFFFFF88"/>
    <w:multiLevelType w:val="singleLevel"/>
    <w:tmpl w:val="93B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84F5D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AD52CB12"/>
    <w:lvl w:ilvl="0">
      <w:start w:val="1"/>
      <w:numFmt w:val="decimal"/>
      <w:pStyle w:val="Titre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Titre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Titre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52B010B"/>
    <w:multiLevelType w:val="multilevel"/>
    <w:tmpl w:val="DCAC3B1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1272D"/>
    <w:multiLevelType w:val="multilevel"/>
    <w:tmpl w:val="139496D4"/>
    <w:lvl w:ilvl="0">
      <w:start w:val="1"/>
      <w:numFmt w:val="bullet"/>
      <w:lvlText w:val="»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CC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E0624"/>
    <w:multiLevelType w:val="multilevel"/>
    <w:tmpl w:val="7048F1F6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1416D"/>
    <w:multiLevelType w:val="multilevel"/>
    <w:tmpl w:val="569AB69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60146"/>
    <w:multiLevelType w:val="multilevel"/>
    <w:tmpl w:val="EA707EE0"/>
    <w:lvl w:ilvl="0">
      <w:start w:val="1"/>
      <w:numFmt w:val="bullet"/>
      <w:lvlRestart w:val="0"/>
      <w:lvlText w:val="»"/>
      <w:lvlJc w:val="left"/>
      <w:pPr>
        <w:tabs>
          <w:tab w:val="num" w:pos="142"/>
        </w:tabs>
        <w:ind w:left="142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77754"/>
    <w:multiLevelType w:val="multilevel"/>
    <w:tmpl w:val="94BC744C"/>
    <w:lvl w:ilvl="0">
      <w:start w:val="1"/>
      <w:numFmt w:val="bullet"/>
      <w:lvlRestart w:val="0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3A2BF5"/>
    <w:multiLevelType w:val="singleLevel"/>
    <w:tmpl w:val="9B36EDA8"/>
    <w:lvl w:ilvl="0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</w:abstractNum>
  <w:abstractNum w:abstractNumId="17" w15:restartNumberingAfterBreak="0">
    <w:nsid w:val="1EA67DD7"/>
    <w:multiLevelType w:val="hybridMultilevel"/>
    <w:tmpl w:val="F2B0136A"/>
    <w:lvl w:ilvl="0" w:tplc="FC0E4ED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C1B7E"/>
    <w:multiLevelType w:val="hybridMultilevel"/>
    <w:tmpl w:val="12C8C784"/>
    <w:lvl w:ilvl="0" w:tplc="35B4C91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4A02ED"/>
    <w:multiLevelType w:val="multilevel"/>
    <w:tmpl w:val="EE6AE72C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463FF"/>
    <w:multiLevelType w:val="multilevel"/>
    <w:tmpl w:val="0B9CB75C"/>
    <w:lvl w:ilvl="0">
      <w:start w:val="1"/>
      <w:numFmt w:val="bullet"/>
      <w:lvlRestart w:val="0"/>
      <w:lvlText w:val="►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C0BAF"/>
    <w:multiLevelType w:val="multilevel"/>
    <w:tmpl w:val="6A98EA3E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7E1A07"/>
    <w:multiLevelType w:val="multilevel"/>
    <w:tmpl w:val="54DABCD0"/>
    <w:lvl w:ilvl="0">
      <w:start w:val="1"/>
      <w:numFmt w:val="bullet"/>
      <w:lvlRestart w:val="0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B6A0CBB"/>
    <w:multiLevelType w:val="multilevel"/>
    <w:tmpl w:val="6176742C"/>
    <w:lvl w:ilvl="0">
      <w:start w:val="1"/>
      <w:numFmt w:val="bullet"/>
      <w:lvlRestart w:val="0"/>
      <w:lvlText w:val="»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epuces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7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95E4265"/>
    <w:multiLevelType w:val="multilevel"/>
    <w:tmpl w:val="5C92E870"/>
    <w:lvl w:ilvl="0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9" w15:restartNumberingAfterBreak="0">
    <w:nsid w:val="619C5B64"/>
    <w:multiLevelType w:val="multilevel"/>
    <w:tmpl w:val="FF784BFE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epuces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90EBF"/>
    <w:multiLevelType w:val="multilevel"/>
    <w:tmpl w:val="730E487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22334"/>
    <w:multiLevelType w:val="multilevel"/>
    <w:tmpl w:val="75FA666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8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30"/>
  </w:num>
  <w:num w:numId="17">
    <w:abstractNumId w:val="26"/>
  </w:num>
  <w:num w:numId="18">
    <w:abstractNumId w:val="17"/>
  </w:num>
  <w:num w:numId="19">
    <w:abstractNumId w:val="30"/>
  </w:num>
  <w:num w:numId="20">
    <w:abstractNumId w:val="26"/>
  </w:num>
  <w:num w:numId="21">
    <w:abstractNumId w:val="17"/>
  </w:num>
  <w:num w:numId="22">
    <w:abstractNumId w:val="26"/>
  </w:num>
  <w:num w:numId="23">
    <w:abstractNumId w:val="21"/>
  </w:num>
  <w:num w:numId="24">
    <w:abstractNumId w:val="27"/>
  </w:num>
  <w:num w:numId="25">
    <w:abstractNumId w:val="20"/>
  </w:num>
  <w:num w:numId="26">
    <w:abstractNumId w:val="11"/>
  </w:num>
  <w:num w:numId="27">
    <w:abstractNumId w:val="25"/>
  </w:num>
  <w:num w:numId="28">
    <w:abstractNumId w:val="28"/>
  </w:num>
  <w:num w:numId="29">
    <w:abstractNumId w:val="14"/>
  </w:num>
  <w:num w:numId="30">
    <w:abstractNumId w:val="24"/>
  </w:num>
  <w:num w:numId="31">
    <w:abstractNumId w:val="15"/>
  </w:num>
  <w:num w:numId="32">
    <w:abstractNumId w:val="32"/>
  </w:num>
  <w:num w:numId="33">
    <w:abstractNumId w:val="31"/>
  </w:num>
  <w:num w:numId="34">
    <w:abstractNumId w:val="10"/>
  </w:num>
  <w:num w:numId="35">
    <w:abstractNumId w:val="12"/>
  </w:num>
  <w:num w:numId="36">
    <w:abstractNumId w:val="23"/>
  </w:num>
  <w:num w:numId="37">
    <w:abstractNumId w:val="19"/>
  </w:num>
  <w:num w:numId="38">
    <w:abstractNumId w:val="13"/>
  </w:num>
  <w:num w:numId="39">
    <w:abstractNumId w:val="29"/>
  </w:num>
  <w:num w:numId="40">
    <w:abstractNumId w:val="22"/>
  </w:num>
  <w:num w:numId="4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GB" w:vendorID="64" w:dllVersion="0" w:nlCheck="1" w:checkStyle="1"/>
  <w:proofState w:spelling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E514A9"/>
    <w:rsid w:val="00013E8B"/>
    <w:rsid w:val="00015B5E"/>
    <w:rsid w:val="00017017"/>
    <w:rsid w:val="00021FD2"/>
    <w:rsid w:val="00030FD6"/>
    <w:rsid w:val="00033BF6"/>
    <w:rsid w:val="00034254"/>
    <w:rsid w:val="00046AB5"/>
    <w:rsid w:val="00054AE2"/>
    <w:rsid w:val="000559C4"/>
    <w:rsid w:val="000563C9"/>
    <w:rsid w:val="0006081E"/>
    <w:rsid w:val="00062E8B"/>
    <w:rsid w:val="000657D3"/>
    <w:rsid w:val="0007663E"/>
    <w:rsid w:val="00076F53"/>
    <w:rsid w:val="000804DE"/>
    <w:rsid w:val="0008051E"/>
    <w:rsid w:val="0008160F"/>
    <w:rsid w:val="000826A0"/>
    <w:rsid w:val="000872B9"/>
    <w:rsid w:val="00091EB8"/>
    <w:rsid w:val="0009208D"/>
    <w:rsid w:val="000938D1"/>
    <w:rsid w:val="000A1A7E"/>
    <w:rsid w:val="000A2D48"/>
    <w:rsid w:val="000B51D4"/>
    <w:rsid w:val="000B60AB"/>
    <w:rsid w:val="000B7760"/>
    <w:rsid w:val="000B78CF"/>
    <w:rsid w:val="000B7AB6"/>
    <w:rsid w:val="000C3E22"/>
    <w:rsid w:val="000C460A"/>
    <w:rsid w:val="000C5009"/>
    <w:rsid w:val="000C6258"/>
    <w:rsid w:val="000D0045"/>
    <w:rsid w:val="000D4FA2"/>
    <w:rsid w:val="000D5888"/>
    <w:rsid w:val="000D7FFE"/>
    <w:rsid w:val="000E1DD0"/>
    <w:rsid w:val="000E523C"/>
    <w:rsid w:val="000E66D9"/>
    <w:rsid w:val="000F0032"/>
    <w:rsid w:val="000F7A71"/>
    <w:rsid w:val="000F7B15"/>
    <w:rsid w:val="00116464"/>
    <w:rsid w:val="0011799A"/>
    <w:rsid w:val="00121711"/>
    <w:rsid w:val="00130044"/>
    <w:rsid w:val="0013525D"/>
    <w:rsid w:val="00136D4C"/>
    <w:rsid w:val="00136E2A"/>
    <w:rsid w:val="0014244D"/>
    <w:rsid w:val="0014353A"/>
    <w:rsid w:val="0014440E"/>
    <w:rsid w:val="00146D9A"/>
    <w:rsid w:val="001503F8"/>
    <w:rsid w:val="001506D7"/>
    <w:rsid w:val="0015766A"/>
    <w:rsid w:val="00157747"/>
    <w:rsid w:val="001658EA"/>
    <w:rsid w:val="001736BB"/>
    <w:rsid w:val="001754DB"/>
    <w:rsid w:val="00181BF5"/>
    <w:rsid w:val="00183356"/>
    <w:rsid w:val="001900F5"/>
    <w:rsid w:val="001903FC"/>
    <w:rsid w:val="00194BD7"/>
    <w:rsid w:val="001979C2"/>
    <w:rsid w:val="001A7B9C"/>
    <w:rsid w:val="001C2DD7"/>
    <w:rsid w:val="001C721A"/>
    <w:rsid w:val="001D21B3"/>
    <w:rsid w:val="001E003F"/>
    <w:rsid w:val="001E008A"/>
    <w:rsid w:val="001E02AE"/>
    <w:rsid w:val="001E639D"/>
    <w:rsid w:val="001F0FF5"/>
    <w:rsid w:val="001F1A41"/>
    <w:rsid w:val="001F6D19"/>
    <w:rsid w:val="002142EC"/>
    <w:rsid w:val="0021578F"/>
    <w:rsid w:val="00220849"/>
    <w:rsid w:val="002213F9"/>
    <w:rsid w:val="002218A9"/>
    <w:rsid w:val="0022421F"/>
    <w:rsid w:val="002338C7"/>
    <w:rsid w:val="00233A59"/>
    <w:rsid w:val="00240C65"/>
    <w:rsid w:val="002426C0"/>
    <w:rsid w:val="0025342B"/>
    <w:rsid w:val="00256124"/>
    <w:rsid w:val="002577C7"/>
    <w:rsid w:val="00271F04"/>
    <w:rsid w:val="0028260B"/>
    <w:rsid w:val="00284B3C"/>
    <w:rsid w:val="0028748B"/>
    <w:rsid w:val="00290D99"/>
    <w:rsid w:val="00291291"/>
    <w:rsid w:val="00293A26"/>
    <w:rsid w:val="00294BF5"/>
    <w:rsid w:val="00295BFC"/>
    <w:rsid w:val="00296BE1"/>
    <w:rsid w:val="002A589C"/>
    <w:rsid w:val="002A709E"/>
    <w:rsid w:val="002A79A2"/>
    <w:rsid w:val="002A79DB"/>
    <w:rsid w:val="002B014B"/>
    <w:rsid w:val="002B2481"/>
    <w:rsid w:val="002B4F54"/>
    <w:rsid w:val="002C2779"/>
    <w:rsid w:val="002D1C29"/>
    <w:rsid w:val="002D65BF"/>
    <w:rsid w:val="002F6E80"/>
    <w:rsid w:val="00301C46"/>
    <w:rsid w:val="00304058"/>
    <w:rsid w:val="00306F69"/>
    <w:rsid w:val="003138DD"/>
    <w:rsid w:val="0031479C"/>
    <w:rsid w:val="003174B6"/>
    <w:rsid w:val="00322D7E"/>
    <w:rsid w:val="00327408"/>
    <w:rsid w:val="00336C8B"/>
    <w:rsid w:val="00337E5E"/>
    <w:rsid w:val="00340395"/>
    <w:rsid w:val="00350B38"/>
    <w:rsid w:val="00350C7A"/>
    <w:rsid w:val="00353D82"/>
    <w:rsid w:val="00354927"/>
    <w:rsid w:val="00360308"/>
    <w:rsid w:val="0036271B"/>
    <w:rsid w:val="00364C4E"/>
    <w:rsid w:val="0036677A"/>
    <w:rsid w:val="00366DB3"/>
    <w:rsid w:val="0036706E"/>
    <w:rsid w:val="003766C1"/>
    <w:rsid w:val="00376CE2"/>
    <w:rsid w:val="003771AD"/>
    <w:rsid w:val="00382839"/>
    <w:rsid w:val="00382D4E"/>
    <w:rsid w:val="00391991"/>
    <w:rsid w:val="003979CB"/>
    <w:rsid w:val="003A35FF"/>
    <w:rsid w:val="003A3A2D"/>
    <w:rsid w:val="003A3DA2"/>
    <w:rsid w:val="003A4B90"/>
    <w:rsid w:val="003A52B0"/>
    <w:rsid w:val="003A54AB"/>
    <w:rsid w:val="003B2D29"/>
    <w:rsid w:val="003B6C49"/>
    <w:rsid w:val="003C437E"/>
    <w:rsid w:val="003C649E"/>
    <w:rsid w:val="003D013D"/>
    <w:rsid w:val="003D3554"/>
    <w:rsid w:val="003D4C67"/>
    <w:rsid w:val="003E0293"/>
    <w:rsid w:val="003E238E"/>
    <w:rsid w:val="003E266B"/>
    <w:rsid w:val="003E3622"/>
    <w:rsid w:val="003E66E4"/>
    <w:rsid w:val="003E6C82"/>
    <w:rsid w:val="003F21F7"/>
    <w:rsid w:val="00403B7F"/>
    <w:rsid w:val="00403FE1"/>
    <w:rsid w:val="00405104"/>
    <w:rsid w:val="00407028"/>
    <w:rsid w:val="004076E8"/>
    <w:rsid w:val="00407CAB"/>
    <w:rsid w:val="00410558"/>
    <w:rsid w:val="0041155F"/>
    <w:rsid w:val="00414162"/>
    <w:rsid w:val="004273F0"/>
    <w:rsid w:val="0043044E"/>
    <w:rsid w:val="004353C1"/>
    <w:rsid w:val="00437D5D"/>
    <w:rsid w:val="00446188"/>
    <w:rsid w:val="00451B48"/>
    <w:rsid w:val="00472432"/>
    <w:rsid w:val="00482205"/>
    <w:rsid w:val="00483465"/>
    <w:rsid w:val="0049798A"/>
    <w:rsid w:val="004A5CFF"/>
    <w:rsid w:val="004A64C9"/>
    <w:rsid w:val="004B4959"/>
    <w:rsid w:val="004B6FEB"/>
    <w:rsid w:val="004C095E"/>
    <w:rsid w:val="004C3DCA"/>
    <w:rsid w:val="004C3FA1"/>
    <w:rsid w:val="004C7AA2"/>
    <w:rsid w:val="004D073A"/>
    <w:rsid w:val="004D31A2"/>
    <w:rsid w:val="004D51A9"/>
    <w:rsid w:val="004E0833"/>
    <w:rsid w:val="004E1095"/>
    <w:rsid w:val="004E37BA"/>
    <w:rsid w:val="004E7373"/>
    <w:rsid w:val="004F0EF9"/>
    <w:rsid w:val="004F75EF"/>
    <w:rsid w:val="00504A7B"/>
    <w:rsid w:val="00505837"/>
    <w:rsid w:val="00524AAA"/>
    <w:rsid w:val="005357FF"/>
    <w:rsid w:val="00536FE8"/>
    <w:rsid w:val="0053716E"/>
    <w:rsid w:val="00541ADD"/>
    <w:rsid w:val="00542B14"/>
    <w:rsid w:val="005462A8"/>
    <w:rsid w:val="0055442B"/>
    <w:rsid w:val="005600A0"/>
    <w:rsid w:val="005604EE"/>
    <w:rsid w:val="00564DC3"/>
    <w:rsid w:val="00566758"/>
    <w:rsid w:val="00567455"/>
    <w:rsid w:val="0057027C"/>
    <w:rsid w:val="00576709"/>
    <w:rsid w:val="00585C04"/>
    <w:rsid w:val="0058662D"/>
    <w:rsid w:val="005A09F7"/>
    <w:rsid w:val="005A4552"/>
    <w:rsid w:val="005A4E08"/>
    <w:rsid w:val="005A7565"/>
    <w:rsid w:val="005B0C26"/>
    <w:rsid w:val="005B2667"/>
    <w:rsid w:val="005C1C5A"/>
    <w:rsid w:val="005D303A"/>
    <w:rsid w:val="005D408A"/>
    <w:rsid w:val="005D764B"/>
    <w:rsid w:val="005D79A6"/>
    <w:rsid w:val="005E02B9"/>
    <w:rsid w:val="005E087B"/>
    <w:rsid w:val="005E1153"/>
    <w:rsid w:val="005E13CF"/>
    <w:rsid w:val="005E56DB"/>
    <w:rsid w:val="005E7C63"/>
    <w:rsid w:val="005F2338"/>
    <w:rsid w:val="005F43AF"/>
    <w:rsid w:val="005F5337"/>
    <w:rsid w:val="005F5B80"/>
    <w:rsid w:val="005F67F1"/>
    <w:rsid w:val="005F7AD9"/>
    <w:rsid w:val="006026F0"/>
    <w:rsid w:val="00605BF0"/>
    <w:rsid w:val="006069A6"/>
    <w:rsid w:val="00606BAA"/>
    <w:rsid w:val="006070F4"/>
    <w:rsid w:val="0062021A"/>
    <w:rsid w:val="006249EF"/>
    <w:rsid w:val="00626984"/>
    <w:rsid w:val="00630428"/>
    <w:rsid w:val="00642ACA"/>
    <w:rsid w:val="00642D99"/>
    <w:rsid w:val="006443F2"/>
    <w:rsid w:val="00667717"/>
    <w:rsid w:val="00670D97"/>
    <w:rsid w:val="006722C6"/>
    <w:rsid w:val="006819B9"/>
    <w:rsid w:val="00683495"/>
    <w:rsid w:val="00686D10"/>
    <w:rsid w:val="006903EE"/>
    <w:rsid w:val="00693BAA"/>
    <w:rsid w:val="006A0D5C"/>
    <w:rsid w:val="006A2116"/>
    <w:rsid w:val="006A2FB0"/>
    <w:rsid w:val="006A614E"/>
    <w:rsid w:val="006B421E"/>
    <w:rsid w:val="006B619D"/>
    <w:rsid w:val="006C0228"/>
    <w:rsid w:val="006C74FC"/>
    <w:rsid w:val="006D1D9C"/>
    <w:rsid w:val="006D2546"/>
    <w:rsid w:val="006D25B9"/>
    <w:rsid w:val="006E3F16"/>
    <w:rsid w:val="006F5C43"/>
    <w:rsid w:val="006F63E5"/>
    <w:rsid w:val="00700343"/>
    <w:rsid w:val="007040A5"/>
    <w:rsid w:val="00710191"/>
    <w:rsid w:val="007316D6"/>
    <w:rsid w:val="00734E8C"/>
    <w:rsid w:val="0073704C"/>
    <w:rsid w:val="00740D70"/>
    <w:rsid w:val="0074114D"/>
    <w:rsid w:val="0074795B"/>
    <w:rsid w:val="00760CE1"/>
    <w:rsid w:val="00766FAC"/>
    <w:rsid w:val="007750BC"/>
    <w:rsid w:val="00776B14"/>
    <w:rsid w:val="007844B1"/>
    <w:rsid w:val="007A4075"/>
    <w:rsid w:val="007B038C"/>
    <w:rsid w:val="007C225D"/>
    <w:rsid w:val="007C2589"/>
    <w:rsid w:val="007D072C"/>
    <w:rsid w:val="007D2684"/>
    <w:rsid w:val="007D459A"/>
    <w:rsid w:val="007E2EDA"/>
    <w:rsid w:val="007E7F0B"/>
    <w:rsid w:val="007F2296"/>
    <w:rsid w:val="007F470F"/>
    <w:rsid w:val="0080190D"/>
    <w:rsid w:val="00804B30"/>
    <w:rsid w:val="00811EE8"/>
    <w:rsid w:val="00813AB4"/>
    <w:rsid w:val="008145D2"/>
    <w:rsid w:val="00814851"/>
    <w:rsid w:val="008161B9"/>
    <w:rsid w:val="00822AB0"/>
    <w:rsid w:val="00822AC8"/>
    <w:rsid w:val="0082314A"/>
    <w:rsid w:val="00824AF9"/>
    <w:rsid w:val="00824CF6"/>
    <w:rsid w:val="00834D0D"/>
    <w:rsid w:val="00847C6E"/>
    <w:rsid w:val="00851A48"/>
    <w:rsid w:val="00854A24"/>
    <w:rsid w:val="00860389"/>
    <w:rsid w:val="00861AED"/>
    <w:rsid w:val="0086337A"/>
    <w:rsid w:val="00866F4F"/>
    <w:rsid w:val="00870705"/>
    <w:rsid w:val="00874AC7"/>
    <w:rsid w:val="0088550B"/>
    <w:rsid w:val="008870A6"/>
    <w:rsid w:val="00887DCE"/>
    <w:rsid w:val="00892AB4"/>
    <w:rsid w:val="008976B0"/>
    <w:rsid w:val="008A1AEE"/>
    <w:rsid w:val="008A1F2C"/>
    <w:rsid w:val="008A28E1"/>
    <w:rsid w:val="008B174D"/>
    <w:rsid w:val="008B40CC"/>
    <w:rsid w:val="008B66F9"/>
    <w:rsid w:val="008B7FA5"/>
    <w:rsid w:val="008C6F6B"/>
    <w:rsid w:val="008C6FB3"/>
    <w:rsid w:val="008D11C0"/>
    <w:rsid w:val="008D2699"/>
    <w:rsid w:val="008D5EC4"/>
    <w:rsid w:val="008E24C1"/>
    <w:rsid w:val="008E3400"/>
    <w:rsid w:val="008E501A"/>
    <w:rsid w:val="008F2549"/>
    <w:rsid w:val="008F2EF7"/>
    <w:rsid w:val="008F6D7F"/>
    <w:rsid w:val="008F77C2"/>
    <w:rsid w:val="009103C4"/>
    <w:rsid w:val="00915484"/>
    <w:rsid w:val="009158E8"/>
    <w:rsid w:val="00915C0E"/>
    <w:rsid w:val="0091630D"/>
    <w:rsid w:val="00921C4B"/>
    <w:rsid w:val="00922C03"/>
    <w:rsid w:val="0092524E"/>
    <w:rsid w:val="00926E81"/>
    <w:rsid w:val="00927A7E"/>
    <w:rsid w:val="0093147F"/>
    <w:rsid w:val="0093764A"/>
    <w:rsid w:val="00937EA9"/>
    <w:rsid w:val="00943674"/>
    <w:rsid w:val="009518CF"/>
    <w:rsid w:val="0095673B"/>
    <w:rsid w:val="00960E3D"/>
    <w:rsid w:val="009622BF"/>
    <w:rsid w:val="0096359E"/>
    <w:rsid w:val="0098056D"/>
    <w:rsid w:val="00980817"/>
    <w:rsid w:val="00983124"/>
    <w:rsid w:val="009854A2"/>
    <w:rsid w:val="00987146"/>
    <w:rsid w:val="00993BE8"/>
    <w:rsid w:val="00995E33"/>
    <w:rsid w:val="00996043"/>
    <w:rsid w:val="009963B6"/>
    <w:rsid w:val="009A3B89"/>
    <w:rsid w:val="009A5305"/>
    <w:rsid w:val="009A564B"/>
    <w:rsid w:val="009A6CE2"/>
    <w:rsid w:val="009A7C0D"/>
    <w:rsid w:val="009B7FF4"/>
    <w:rsid w:val="009C3093"/>
    <w:rsid w:val="009D3D70"/>
    <w:rsid w:val="009E2ADC"/>
    <w:rsid w:val="009E6E44"/>
    <w:rsid w:val="009E7095"/>
    <w:rsid w:val="009F2A6B"/>
    <w:rsid w:val="009F333E"/>
    <w:rsid w:val="009F3CCE"/>
    <w:rsid w:val="009F5F94"/>
    <w:rsid w:val="00A00205"/>
    <w:rsid w:val="00A039F3"/>
    <w:rsid w:val="00A04579"/>
    <w:rsid w:val="00A07E85"/>
    <w:rsid w:val="00A1392A"/>
    <w:rsid w:val="00A14298"/>
    <w:rsid w:val="00A1666F"/>
    <w:rsid w:val="00A26136"/>
    <w:rsid w:val="00A309C3"/>
    <w:rsid w:val="00A51611"/>
    <w:rsid w:val="00A54956"/>
    <w:rsid w:val="00A565F5"/>
    <w:rsid w:val="00A579BF"/>
    <w:rsid w:val="00A71A89"/>
    <w:rsid w:val="00A72D62"/>
    <w:rsid w:val="00A74D13"/>
    <w:rsid w:val="00A75662"/>
    <w:rsid w:val="00A8005A"/>
    <w:rsid w:val="00A84A54"/>
    <w:rsid w:val="00A918BA"/>
    <w:rsid w:val="00A964BE"/>
    <w:rsid w:val="00AA05C8"/>
    <w:rsid w:val="00AA2AD3"/>
    <w:rsid w:val="00AA4FEE"/>
    <w:rsid w:val="00AB639A"/>
    <w:rsid w:val="00AC2127"/>
    <w:rsid w:val="00AC21A2"/>
    <w:rsid w:val="00AD207B"/>
    <w:rsid w:val="00AD3DFF"/>
    <w:rsid w:val="00AD6752"/>
    <w:rsid w:val="00AD6F1F"/>
    <w:rsid w:val="00AD7F53"/>
    <w:rsid w:val="00AE0117"/>
    <w:rsid w:val="00AE2277"/>
    <w:rsid w:val="00AF0137"/>
    <w:rsid w:val="00AF41A2"/>
    <w:rsid w:val="00B02C76"/>
    <w:rsid w:val="00B14A33"/>
    <w:rsid w:val="00B14DC5"/>
    <w:rsid w:val="00B17775"/>
    <w:rsid w:val="00B210B4"/>
    <w:rsid w:val="00B25A91"/>
    <w:rsid w:val="00B26C9A"/>
    <w:rsid w:val="00B2762D"/>
    <w:rsid w:val="00B315FE"/>
    <w:rsid w:val="00B36E61"/>
    <w:rsid w:val="00B37363"/>
    <w:rsid w:val="00B438E7"/>
    <w:rsid w:val="00B54921"/>
    <w:rsid w:val="00B55A87"/>
    <w:rsid w:val="00B629CE"/>
    <w:rsid w:val="00B63794"/>
    <w:rsid w:val="00B7598C"/>
    <w:rsid w:val="00B762E0"/>
    <w:rsid w:val="00B81B98"/>
    <w:rsid w:val="00B93B5A"/>
    <w:rsid w:val="00BA0B25"/>
    <w:rsid w:val="00BA1199"/>
    <w:rsid w:val="00BA50DA"/>
    <w:rsid w:val="00BA601B"/>
    <w:rsid w:val="00BA6F95"/>
    <w:rsid w:val="00BB21C2"/>
    <w:rsid w:val="00BB3109"/>
    <w:rsid w:val="00BB5116"/>
    <w:rsid w:val="00BB5480"/>
    <w:rsid w:val="00BB598F"/>
    <w:rsid w:val="00BB66EE"/>
    <w:rsid w:val="00BC093F"/>
    <w:rsid w:val="00BC1538"/>
    <w:rsid w:val="00BC63B4"/>
    <w:rsid w:val="00BC74D0"/>
    <w:rsid w:val="00BD0745"/>
    <w:rsid w:val="00BD5EE0"/>
    <w:rsid w:val="00BE080A"/>
    <w:rsid w:val="00BE19CD"/>
    <w:rsid w:val="00BF0BFF"/>
    <w:rsid w:val="00BF37FD"/>
    <w:rsid w:val="00C01FF9"/>
    <w:rsid w:val="00C07A3B"/>
    <w:rsid w:val="00C137A3"/>
    <w:rsid w:val="00C237EE"/>
    <w:rsid w:val="00C23828"/>
    <w:rsid w:val="00C2426E"/>
    <w:rsid w:val="00C247B5"/>
    <w:rsid w:val="00C27697"/>
    <w:rsid w:val="00C27E8E"/>
    <w:rsid w:val="00C31BAF"/>
    <w:rsid w:val="00C43A2F"/>
    <w:rsid w:val="00C45FA3"/>
    <w:rsid w:val="00C46923"/>
    <w:rsid w:val="00C5105E"/>
    <w:rsid w:val="00C541EC"/>
    <w:rsid w:val="00C55CDE"/>
    <w:rsid w:val="00C57C03"/>
    <w:rsid w:val="00C60271"/>
    <w:rsid w:val="00C623F0"/>
    <w:rsid w:val="00C6352C"/>
    <w:rsid w:val="00C66E40"/>
    <w:rsid w:val="00C755A9"/>
    <w:rsid w:val="00C757F1"/>
    <w:rsid w:val="00C76E66"/>
    <w:rsid w:val="00C83AF1"/>
    <w:rsid w:val="00C84BA3"/>
    <w:rsid w:val="00C94EC9"/>
    <w:rsid w:val="00CB1C33"/>
    <w:rsid w:val="00CB2978"/>
    <w:rsid w:val="00CB3275"/>
    <w:rsid w:val="00CB417D"/>
    <w:rsid w:val="00CC0349"/>
    <w:rsid w:val="00CC5A10"/>
    <w:rsid w:val="00CC6247"/>
    <w:rsid w:val="00CC744B"/>
    <w:rsid w:val="00CD31B2"/>
    <w:rsid w:val="00CD41A1"/>
    <w:rsid w:val="00CD50DA"/>
    <w:rsid w:val="00CD62A2"/>
    <w:rsid w:val="00CE4787"/>
    <w:rsid w:val="00CE5C40"/>
    <w:rsid w:val="00CE67BC"/>
    <w:rsid w:val="00CE7F99"/>
    <w:rsid w:val="00CF0B8A"/>
    <w:rsid w:val="00CF26A6"/>
    <w:rsid w:val="00CF27B7"/>
    <w:rsid w:val="00CF53A5"/>
    <w:rsid w:val="00CF5CF3"/>
    <w:rsid w:val="00D10098"/>
    <w:rsid w:val="00D113CD"/>
    <w:rsid w:val="00D15BE8"/>
    <w:rsid w:val="00D167A3"/>
    <w:rsid w:val="00D22608"/>
    <w:rsid w:val="00D45987"/>
    <w:rsid w:val="00D5173D"/>
    <w:rsid w:val="00D537A2"/>
    <w:rsid w:val="00D56067"/>
    <w:rsid w:val="00D57863"/>
    <w:rsid w:val="00D65DC2"/>
    <w:rsid w:val="00D67159"/>
    <w:rsid w:val="00D6788F"/>
    <w:rsid w:val="00D7461F"/>
    <w:rsid w:val="00D74831"/>
    <w:rsid w:val="00D754B7"/>
    <w:rsid w:val="00D91F76"/>
    <w:rsid w:val="00D92ABF"/>
    <w:rsid w:val="00D92EF3"/>
    <w:rsid w:val="00D93404"/>
    <w:rsid w:val="00D97746"/>
    <w:rsid w:val="00DA5336"/>
    <w:rsid w:val="00DA6367"/>
    <w:rsid w:val="00DB02A5"/>
    <w:rsid w:val="00DB0CCA"/>
    <w:rsid w:val="00DB2E30"/>
    <w:rsid w:val="00DC142E"/>
    <w:rsid w:val="00DC1AC6"/>
    <w:rsid w:val="00DC4505"/>
    <w:rsid w:val="00DC5687"/>
    <w:rsid w:val="00DC6FC5"/>
    <w:rsid w:val="00DD24FF"/>
    <w:rsid w:val="00DD3243"/>
    <w:rsid w:val="00DD5850"/>
    <w:rsid w:val="00DD7495"/>
    <w:rsid w:val="00DD7EB9"/>
    <w:rsid w:val="00DE0E03"/>
    <w:rsid w:val="00DF6C7F"/>
    <w:rsid w:val="00E00071"/>
    <w:rsid w:val="00E01B42"/>
    <w:rsid w:val="00E01B68"/>
    <w:rsid w:val="00E0361A"/>
    <w:rsid w:val="00E06FE6"/>
    <w:rsid w:val="00E144B0"/>
    <w:rsid w:val="00E14E4C"/>
    <w:rsid w:val="00E248B6"/>
    <w:rsid w:val="00E268F9"/>
    <w:rsid w:val="00E32BB5"/>
    <w:rsid w:val="00E37574"/>
    <w:rsid w:val="00E41661"/>
    <w:rsid w:val="00E42CB7"/>
    <w:rsid w:val="00E514A9"/>
    <w:rsid w:val="00E554C9"/>
    <w:rsid w:val="00E56097"/>
    <w:rsid w:val="00E6013A"/>
    <w:rsid w:val="00E61BB3"/>
    <w:rsid w:val="00E70022"/>
    <w:rsid w:val="00E7217C"/>
    <w:rsid w:val="00E729B6"/>
    <w:rsid w:val="00E74699"/>
    <w:rsid w:val="00E844E2"/>
    <w:rsid w:val="00E85681"/>
    <w:rsid w:val="00E861F8"/>
    <w:rsid w:val="00E90B8D"/>
    <w:rsid w:val="00E933C5"/>
    <w:rsid w:val="00E93401"/>
    <w:rsid w:val="00E97769"/>
    <w:rsid w:val="00EA5335"/>
    <w:rsid w:val="00EB0AAD"/>
    <w:rsid w:val="00EB2826"/>
    <w:rsid w:val="00EB44C9"/>
    <w:rsid w:val="00EB4CDB"/>
    <w:rsid w:val="00EB60B7"/>
    <w:rsid w:val="00EC0AED"/>
    <w:rsid w:val="00EC14A5"/>
    <w:rsid w:val="00EC2E15"/>
    <w:rsid w:val="00EE001B"/>
    <w:rsid w:val="00EE1B5E"/>
    <w:rsid w:val="00EF252E"/>
    <w:rsid w:val="00EF69A8"/>
    <w:rsid w:val="00F04156"/>
    <w:rsid w:val="00F1198D"/>
    <w:rsid w:val="00F21AE4"/>
    <w:rsid w:val="00F23087"/>
    <w:rsid w:val="00F311DF"/>
    <w:rsid w:val="00F33324"/>
    <w:rsid w:val="00F42284"/>
    <w:rsid w:val="00F44729"/>
    <w:rsid w:val="00F47643"/>
    <w:rsid w:val="00F5404D"/>
    <w:rsid w:val="00F57B71"/>
    <w:rsid w:val="00F67783"/>
    <w:rsid w:val="00F67EB3"/>
    <w:rsid w:val="00F70454"/>
    <w:rsid w:val="00F73F84"/>
    <w:rsid w:val="00F74284"/>
    <w:rsid w:val="00F75226"/>
    <w:rsid w:val="00F75530"/>
    <w:rsid w:val="00F75E26"/>
    <w:rsid w:val="00F762CF"/>
    <w:rsid w:val="00F77A2B"/>
    <w:rsid w:val="00F80CA2"/>
    <w:rsid w:val="00F8302B"/>
    <w:rsid w:val="00F859C0"/>
    <w:rsid w:val="00F97859"/>
    <w:rsid w:val="00FA5200"/>
    <w:rsid w:val="00FB131A"/>
    <w:rsid w:val="00FB1642"/>
    <w:rsid w:val="00FB7E50"/>
    <w:rsid w:val="00FC3AC9"/>
    <w:rsid w:val="00FC7011"/>
    <w:rsid w:val="00FC77F6"/>
    <w:rsid w:val="00FD7352"/>
    <w:rsid w:val="00FE0241"/>
    <w:rsid w:val="00FE7656"/>
    <w:rsid w:val="00FF217B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,"/>
  <w:listSeparator w:val=";"/>
  <w14:docId w14:val="3D0B7CBB"/>
  <w15:chartTrackingRefBased/>
  <w15:docId w15:val="{4C707493-5878-4DE7-B60E-FE7FA666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3EE"/>
    <w:rPr>
      <w:rFonts w:ascii="Verdana" w:hAnsi="Verdana"/>
      <w:sz w:val="18"/>
      <w:lang w:val="fr-FR" w:eastAsia="en-US"/>
    </w:rPr>
  </w:style>
  <w:style w:type="paragraph" w:styleId="Titre1">
    <w:name w:val="heading 1"/>
    <w:basedOn w:val="Normal"/>
    <w:next w:val="Normal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Titre2">
    <w:name w:val="heading 2"/>
    <w:basedOn w:val="Titre1"/>
    <w:next w:val="Normal"/>
    <w:qFormat/>
    <w:rsid w:val="00B25A91"/>
    <w:pPr>
      <w:pageBreakBefore w:val="0"/>
      <w:numPr>
        <w:ilvl w:val="1"/>
        <w:numId w:val="2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Titre3">
    <w:name w:val="heading 3"/>
    <w:basedOn w:val="Titre2"/>
    <w:next w:val="Normal"/>
    <w:qFormat/>
    <w:rsid w:val="00B25A91"/>
    <w:pPr>
      <w:numPr>
        <w:ilvl w:val="2"/>
        <w:numId w:val="3"/>
      </w:numPr>
      <w:tabs>
        <w:tab w:val="clear" w:pos="360"/>
      </w:tabs>
      <w:ind w:hanging="357"/>
      <w:outlineLvl w:val="2"/>
    </w:pPr>
    <w:rPr>
      <w:sz w:val="22"/>
    </w:rPr>
  </w:style>
  <w:style w:type="paragraph" w:styleId="Titre4">
    <w:name w:val="heading 4"/>
    <w:basedOn w:val="Titre3"/>
    <w:next w:val="Normal"/>
    <w:qFormat/>
    <w:rsid w:val="00B25A91"/>
    <w:pPr>
      <w:numPr>
        <w:ilvl w:val="3"/>
        <w:numId w:val="4"/>
      </w:numPr>
      <w:tabs>
        <w:tab w:val="clear" w:pos="360"/>
      </w:tabs>
      <w:ind w:hanging="357"/>
      <w:outlineLvl w:val="3"/>
    </w:pPr>
    <w:rPr>
      <w:sz w:val="20"/>
    </w:rPr>
  </w:style>
  <w:style w:type="paragraph" w:styleId="Titre5">
    <w:name w:val="heading 5"/>
    <w:basedOn w:val="Titre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Titre6">
    <w:name w:val="heading 6"/>
    <w:basedOn w:val="Titre4"/>
    <w:next w:val="Normal"/>
    <w:qFormat/>
    <w:rsid w:val="00B25A91"/>
    <w:pPr>
      <w:numPr>
        <w:ilvl w:val="0"/>
        <w:numId w:val="0"/>
      </w:numPr>
      <w:ind w:hanging="360"/>
      <w:outlineLvl w:val="5"/>
    </w:pPr>
  </w:style>
  <w:style w:type="paragraph" w:styleId="Titre7">
    <w:name w:val="heading 7"/>
    <w:basedOn w:val="Titre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Titre8">
    <w:name w:val="heading 8"/>
    <w:basedOn w:val="Titre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Titre9">
    <w:name w:val="heading 9"/>
    <w:basedOn w:val="Titre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ppendix">
    <w:name w:val="Appendix"/>
    <w:basedOn w:val="Normal"/>
    <w:next w:val="Corpsdetexte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Corpsdetexte">
    <w:name w:val="Body Text"/>
    <w:basedOn w:val="Normal"/>
    <w:link w:val="CorpsdetexteC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Policepardfaut"/>
    <w:semiHidden/>
    <w:rsid w:val="00017017"/>
    <w:rPr>
      <w:rFonts w:ascii="Verdana" w:hAnsi="Verdana"/>
      <w:b/>
      <w:smallCaps/>
      <w:spacing w:val="0"/>
    </w:rPr>
  </w:style>
  <w:style w:type="paragraph" w:styleId="Pieddepage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Pieddepage"/>
    <w:semiHidden/>
    <w:rsid w:val="003F21F7"/>
    <w:pPr>
      <w:framePr w:hSpace="142" w:wrap="around" w:vAnchor="text" w:hAnchor="text" w:y="1"/>
    </w:pPr>
    <w:rPr>
      <w:szCs w:val="16"/>
    </w:rPr>
  </w:style>
  <w:style w:type="paragraph" w:styleId="En-tte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En-tte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Titre1"/>
    <w:next w:val="Corpsdetexte"/>
    <w:semiHidden/>
    <w:rsid w:val="00B25A91"/>
    <w:pPr>
      <w:outlineLvl w:val="9"/>
    </w:pPr>
  </w:style>
  <w:style w:type="paragraph" w:customStyle="1" w:styleId="Heading0Custno">
    <w:name w:val="Heading 0 Cust no."/>
    <w:basedOn w:val="Titre1"/>
    <w:next w:val="Corpsdetexte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Corpsdetexte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Corpsdetexte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Corpsdetexte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Corpsdetexte"/>
    <w:semiHidden/>
    <w:rsid w:val="00B25A91"/>
    <w:rPr>
      <w:sz w:val="20"/>
    </w:rPr>
  </w:style>
  <w:style w:type="character" w:customStyle="1" w:styleId="sysHeaderLable">
    <w:name w:val="sys Header Lable"/>
    <w:basedOn w:val="Policepardfau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epuces3">
    <w:name w:val="List Bullet 3"/>
    <w:basedOn w:val="Normal"/>
    <w:semiHidden/>
    <w:rsid w:val="00B25A91"/>
    <w:pPr>
      <w:numPr>
        <w:numId w:val="7"/>
      </w:numPr>
      <w:tabs>
        <w:tab w:val="clear" w:pos="850"/>
        <w:tab w:val="num" w:pos="360"/>
      </w:tabs>
      <w:ind w:left="0" w:firstLine="0"/>
    </w:pPr>
  </w:style>
  <w:style w:type="paragraph" w:styleId="TM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TM2">
    <w:name w:val="toc 2"/>
    <w:basedOn w:val="TM1"/>
    <w:next w:val="Normal"/>
    <w:semiHidden/>
    <w:rsid w:val="00B25A91"/>
    <w:pPr>
      <w:tabs>
        <w:tab w:val="clear" w:pos="709"/>
        <w:tab w:val="left" w:pos="706"/>
      </w:tabs>
      <w:spacing w:before="0" w:after="0"/>
    </w:pPr>
  </w:style>
  <w:style w:type="paragraph" w:styleId="TM3">
    <w:name w:val="toc 3"/>
    <w:basedOn w:val="TM2"/>
    <w:next w:val="Normal"/>
    <w:semiHidden/>
    <w:rsid w:val="00B25A91"/>
    <w:pPr>
      <w:tabs>
        <w:tab w:val="clear" w:pos="706"/>
        <w:tab w:val="left" w:pos="720"/>
      </w:tabs>
    </w:pPr>
  </w:style>
  <w:style w:type="paragraph" w:styleId="TM4">
    <w:name w:val="toc 4"/>
    <w:basedOn w:val="TM3"/>
    <w:next w:val="Normal"/>
    <w:semiHidden/>
    <w:rsid w:val="00B25A91"/>
  </w:style>
  <w:style w:type="paragraph" w:styleId="TM5">
    <w:name w:val="toc 5"/>
    <w:basedOn w:val="TM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M6">
    <w:name w:val="toc 6"/>
    <w:basedOn w:val="TM3"/>
    <w:next w:val="Normal"/>
    <w:semiHidden/>
    <w:rsid w:val="00B25A91"/>
  </w:style>
  <w:style w:type="paragraph" w:styleId="TM7">
    <w:name w:val="toc 7"/>
    <w:basedOn w:val="TM3"/>
    <w:next w:val="Normal"/>
    <w:semiHidden/>
    <w:rsid w:val="00B25A91"/>
  </w:style>
  <w:style w:type="paragraph" w:styleId="TM8">
    <w:name w:val="toc 8"/>
    <w:basedOn w:val="TM3"/>
    <w:next w:val="Normal"/>
    <w:semiHidden/>
    <w:rsid w:val="00B25A91"/>
  </w:style>
  <w:style w:type="paragraph" w:styleId="TM9">
    <w:name w:val="toc 9"/>
    <w:basedOn w:val="TM3"/>
    <w:next w:val="Normal"/>
    <w:semiHidden/>
    <w:rsid w:val="00B25A91"/>
  </w:style>
  <w:style w:type="paragraph" w:styleId="Listepuces">
    <w:name w:val="List Bullet"/>
    <w:basedOn w:val="Normal"/>
    <w:semiHidden/>
    <w:rsid w:val="004E37BA"/>
    <w:pPr>
      <w:numPr>
        <w:numId w:val="19"/>
      </w:numPr>
    </w:pPr>
  </w:style>
  <w:style w:type="paragraph" w:styleId="Listepuces2">
    <w:name w:val="List Bullet 2"/>
    <w:basedOn w:val="Normal"/>
    <w:semiHidden/>
    <w:rsid w:val="00B25A91"/>
    <w:pPr>
      <w:numPr>
        <w:numId w:val="22"/>
      </w:numPr>
    </w:pPr>
  </w:style>
  <w:style w:type="character" w:styleId="Numrodepage">
    <w:name w:val="page number"/>
    <w:basedOn w:val="Policepardfau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Titre1"/>
    <w:next w:val="Corpsdetexte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re">
    <w:name w:val="Title"/>
    <w:basedOn w:val="Normal"/>
    <w:next w:val="Corpsdetexte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r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Pieddepage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En-tte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Policepardfau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Grilledutableau">
    <w:name w:val="Table Grid"/>
    <w:basedOn w:val="TableauNormal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Appelnotedebasdep">
    <w:name w:val="footnote reference"/>
    <w:basedOn w:val="Policepardfaut"/>
    <w:semiHidden/>
    <w:rsid w:val="00017017"/>
    <w:rPr>
      <w:rFonts w:ascii="Verdana" w:hAnsi="Verdana"/>
      <w:sz w:val="18"/>
      <w:vertAlign w:val="superscript"/>
    </w:rPr>
  </w:style>
  <w:style w:type="paragraph" w:styleId="Notedebasdepage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semiHidden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23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24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25"/>
      </w:numPr>
      <w:spacing w:before="20" w:after="20"/>
    </w:pPr>
    <w:rPr>
      <w:sz w:val="16"/>
      <w:lang w:eastAsia="nl-NL"/>
    </w:rPr>
  </w:style>
  <w:style w:type="character" w:customStyle="1" w:styleId="CorpsdetexteCar">
    <w:name w:val="Corps de texte Car"/>
    <w:basedOn w:val="Policepardfaut"/>
    <w:link w:val="Corpsdetexte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Listemoyenne2-Accent1">
    <w:name w:val="Medium List 2 Accent 1"/>
    <w:basedOn w:val="Tableau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character" w:styleId="Textedelespacerserv">
    <w:name w:val="Placeholder Text"/>
    <w:basedOn w:val="Policepardfaut"/>
    <w:uiPriority w:val="99"/>
    <w:semiHidden/>
    <w:rsid w:val="002A79A2"/>
    <w:rPr>
      <w:color w:val="808080"/>
    </w:rPr>
  </w:style>
  <w:style w:type="paragraph" w:styleId="Paragraphedeliste">
    <w:name w:val="List Paragraph"/>
    <w:basedOn w:val="Normal"/>
    <w:uiPriority w:val="34"/>
    <w:qFormat/>
    <w:rsid w:val="00EC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816109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1957-3165-4E2B-91DE-8F1898DB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765</TotalTime>
  <Pages>7</Pages>
  <Words>455</Words>
  <Characters>4242</Characters>
  <Application>Microsoft Office Word</Application>
  <DocSecurity>0</DocSecurity>
  <Lines>35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Demande de besoin</vt:lpstr>
      <vt:lpstr/>
      <vt:lpstr/>
    </vt:vector>
  </TitlesOfParts>
  <Company>Atos S.E.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Threat Intelligence Requirement</dc:title>
  <dc:subject/>
  <dc:creator>Ledoux Alexis</dc:creator>
  <cp:keywords/>
  <cp:lastModifiedBy>LEDOUX, ALEXIS</cp:lastModifiedBy>
  <cp:revision>137</cp:revision>
  <cp:lastPrinted>2021-04-21T12:46:00Z</cp:lastPrinted>
  <dcterms:created xsi:type="dcterms:W3CDTF">2021-04-21T08:18:00Z</dcterms:created>
  <dcterms:modified xsi:type="dcterms:W3CDTF">2021-07-15T12:14:00Z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Ledoux Alexis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a usage interne</vt:lpwstr>
  </property>
  <property fmtid="{D5CDD505-2E9C-101B-9397-08002B2CF9AE}" pid="6" name="Classification1">
    <vt:lpwstr>Public</vt:lpwstr>
  </property>
  <property fmtid="{D5CDD505-2E9C-101B-9397-08002B2CF9AE}" pid="7" name="Classification2">
    <vt:lpwstr>Atos a usage interne</vt:lpwstr>
  </property>
  <property fmtid="{D5CDD505-2E9C-101B-9397-08002B2CF9AE}" pid="8" name="Classification3">
    <vt:lpwstr>Atos Confidentiel</vt:lpwstr>
  </property>
  <property fmtid="{D5CDD505-2E9C-101B-9397-08002B2CF9AE}" pid="9" name="Classification4">
    <vt:lpwstr>Atos Secret</vt:lpwstr>
  </property>
  <property fmtid="{D5CDD505-2E9C-101B-9397-08002B2CF9AE}" pid="10" name="Classification5">
    <vt:lpwstr/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S.E.</vt:lpwstr>
  </property>
  <property fmtid="{D5CDD505-2E9C-101B-9397-08002B2CF9AE}" pid="14" name="Copyright">
    <vt:lpwstr>2021</vt:lpwstr>
  </property>
  <property fmtid="{D5CDD505-2E9C-101B-9397-08002B2CF9AE}" pid="15" name="Copyright2">
    <vt:lpwstr/>
  </property>
  <property fmtid="{D5CDD505-2E9C-101B-9397-08002B2CF9AE}" pid="16" name="DatesReview">
    <vt:lpwstr/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CTI-TPLAMBER-IR</vt:lpwstr>
  </property>
  <property fmtid="{D5CDD505-2E9C-101B-9397-08002B2CF9AE}" pid="21" name="DocumentNumberTbx">
    <vt:lpwstr>CTI-TPLAMBER-IR</vt:lpwstr>
  </property>
  <property fmtid="{D5CDD505-2E9C-101B-9397-08002B2CF9AE}" pid="22" name="Footer2">
    <vt:lpwstr/>
  </property>
  <property fmtid="{D5CDD505-2E9C-101B-9397-08002B2CF9AE}" pid="23" name="HeaderField1">
    <vt:lpwstr>Version: 1.0</vt:lpwstr>
  </property>
  <property fmtid="{D5CDD505-2E9C-101B-9397-08002B2CF9AE}" pid="24" name="HeaderField1Tbx">
    <vt:lpwstr>Automatic</vt:lpwstr>
  </property>
  <property fmtid="{D5CDD505-2E9C-101B-9397-08002B2CF9AE}" pid="25" name="HeaderField3">
    <vt:lpwstr>N° de doc: CTI-TPLAMBER-IR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Auteur</vt:lpwstr>
  </property>
  <property fmtid="{D5CDD505-2E9C-101B-9397-08002B2CF9AE}" pid="29" name="lblAuthors">
    <vt:lpwstr>Auteur(s)</vt:lpwstr>
  </property>
  <property fmtid="{D5CDD505-2E9C-101B-9397-08002B2CF9AE}" pid="30" name="lblChapter">
    <vt:lpwstr>Chapitre un</vt:lpwstr>
  </property>
  <property fmtid="{D5CDD505-2E9C-101B-9397-08002B2CF9AE}" pid="31" name="lblContents">
    <vt:lpwstr>Table des Matières</vt:lpwstr>
  </property>
  <property fmtid="{D5CDD505-2E9C-101B-9397-08002B2CF9AE}" pid="32" name="lblCopyright">
    <vt:lpwstr>Tous droits réservés.</vt:lpwstr>
  </property>
  <property fmtid="{D5CDD505-2E9C-101B-9397-08002B2CF9AE}" pid="33" name="lblCopyright2">
    <vt:lpwstr>Toute reproduction en tout ou partie de ce document est interdite sauf autorisation préalable expresse et écrite de l’auteur.</vt:lpwstr>
  </property>
  <property fmtid="{D5CDD505-2E9C-101B-9397-08002B2CF9AE}" pid="34" name="lblDate">
    <vt:lpwstr>Date</vt:lpwstr>
  </property>
  <property fmtid="{D5CDD505-2E9C-101B-9397-08002B2CF9AE}" pid="35" name="lblDatesReview">
    <vt:lpwstr>Revoir avant</vt:lpwstr>
  </property>
  <property fmtid="{D5CDD505-2E9C-101B-9397-08002B2CF9AE}" pid="36" name="lblDatesRfO">
    <vt:lpwstr>Opérationnel</vt:lpwstr>
  </property>
  <property fmtid="{D5CDD505-2E9C-101B-9397-08002B2CF9AE}" pid="37" name="lblDatesRfT">
    <vt:lpwstr>Disponible pour les formations</vt:lpwstr>
  </property>
  <property fmtid="{D5CDD505-2E9C-101B-9397-08002B2CF9AE}" pid="38" name="lbldcocAdditional">
    <vt:lpwstr>Information supplémentaire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Titre / Texte</vt:lpwstr>
  </property>
  <property fmtid="{D5CDD505-2E9C-101B-9397-08002B2CF9AE}" pid="41" name="lbldcocCritical">
    <vt:lpwstr>Eléments critiques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Revue documentaire</vt:lpwstr>
  </property>
  <property fmtid="{D5CDD505-2E9C-101B-9397-08002B2CF9AE}" pid="44" name="lbldcocFlowchart">
    <vt:lpwstr>Flux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Commentaires</vt:lpwstr>
  </property>
  <property fmtid="{D5CDD505-2E9C-101B-9397-08002B2CF9AE}" pid="47" name="lbldcocHardwareID">
    <vt:lpwstr>Identificateur Hardware / Software</vt:lpwstr>
  </property>
  <property fmtid="{D5CDD505-2E9C-101B-9397-08002B2CF9AE}" pid="48" name="lbldcocInput">
    <vt:lpwstr>Entrées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vers autres procédures</vt:lpwstr>
  </property>
  <property fmtid="{D5CDD505-2E9C-101B-9397-08002B2CF9AE}" pid="51" name="lbldcocInterfacesInterfaceToUnit">
    <vt:lpwstr>Interface vers les rôles d'unité</vt:lpwstr>
  </property>
  <property fmtid="{D5CDD505-2E9C-101B-9397-08002B2CF9AE}" pid="52" name="lbldcocInterfacesStepno">
    <vt:lpwstr>Étape</vt:lpwstr>
  </property>
  <property fmtid="{D5CDD505-2E9C-101B-9397-08002B2CF9AE}" pid="53" name="lbldcocInterfacesTools">
    <vt:lpwstr>Outil</vt:lpwstr>
  </property>
  <property fmtid="{D5CDD505-2E9C-101B-9397-08002B2CF9AE}" pid="54" name="lbldcocInterfacesWork">
    <vt:lpwstr>Instruction de travail</vt:lpwstr>
  </property>
  <property fmtid="{D5CDD505-2E9C-101B-9397-08002B2CF9AE}" pid="55" name="lbldcocOutpuInputFor">
    <vt:lpwstr>Entrée pour (processus ou organisation)</vt:lpwstr>
  </property>
  <property fmtid="{D5CDD505-2E9C-101B-9397-08002B2CF9AE}" pid="56" name="lbldcocOutput">
    <vt:lpwstr>Sortie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de la part de (processus ou organisation)</vt:lpwstr>
  </property>
  <property fmtid="{D5CDD505-2E9C-101B-9397-08002B2CF9AE}" pid="59" name="lbldcocPrerequisites">
    <vt:lpwstr>Pré requis</vt:lpwstr>
  </property>
  <property fmtid="{D5CDD505-2E9C-101B-9397-08002B2CF9AE}" pid="60" name="lbldcocProcedure">
    <vt:lpwstr>Procédure</vt:lpwstr>
  </property>
  <property fmtid="{D5CDD505-2E9C-101B-9397-08002B2CF9AE}" pid="61" name="lbldcocProcedureControl">
    <vt:lpwstr>Contrôle</vt:lpwstr>
  </property>
  <property fmtid="{D5CDD505-2E9C-101B-9397-08002B2CF9AE}" pid="62" name="lbldcocProcedureDescription">
    <vt:lpwstr>Description de la procédure</vt:lpwstr>
  </property>
  <property fmtid="{D5CDD505-2E9C-101B-9397-08002B2CF9AE}" pid="63" name="lbldcocPurpose">
    <vt:lpwstr>But</vt:lpwstr>
  </property>
  <property fmtid="{D5CDD505-2E9C-101B-9397-08002B2CF9AE}" pid="64" name="lbldcocQuality">
    <vt:lpwstr>Enregistrem ents Qualité</vt:lpwstr>
  </property>
  <property fmtid="{D5CDD505-2E9C-101B-9397-08002B2CF9AE}" pid="65" name="lbldcocQualityArchivalLocation">
    <vt:lpwstr>Lieu d’archivage</vt:lpwstr>
  </property>
  <property fmtid="{D5CDD505-2E9C-101B-9397-08002B2CF9AE}" pid="66" name="lbldcocQualityArchived">
    <vt:lpwstr>Les éléments de qualité suivants sont archivés:</vt:lpwstr>
  </property>
  <property fmtid="{D5CDD505-2E9C-101B-9397-08002B2CF9AE}" pid="67" name="lbldcocQualityName1">
    <vt:lpwstr>Nom</vt:lpwstr>
  </property>
  <property fmtid="{D5CDD505-2E9C-101B-9397-08002B2CF9AE}" pid="68" name="lbldcocQualityName2">
    <vt:lpwstr>(ID de l’élément de qualité)</vt:lpwstr>
  </property>
  <property fmtid="{D5CDD505-2E9C-101B-9397-08002B2CF9AE}" pid="69" name="lbldcocQualityResponsible">
    <vt:lpwstr>Responsable</vt:lpwstr>
  </property>
  <property fmtid="{D5CDD505-2E9C-101B-9397-08002B2CF9AE}" pid="70" name="lbldcocQualityRetention">
    <vt:lpwstr>Période de rétention</vt:lpwstr>
  </property>
  <property fmtid="{D5CDD505-2E9C-101B-9397-08002B2CF9AE}" pid="71" name="lbldcocQualityUse">
    <vt:lpwstr>Usage</vt:lpwstr>
  </property>
  <property fmtid="{D5CDD505-2E9C-101B-9397-08002B2CF9AE}" pid="72" name="lbldcocRelatedDocs">
    <vt:lpwstr>Documents relatifs</vt:lpwstr>
  </property>
  <property fmtid="{D5CDD505-2E9C-101B-9397-08002B2CF9AE}" pid="73" name="lbldcocRelatedDocsDocLocation">
    <vt:lpwstr>Localisation des documents</vt:lpwstr>
  </property>
  <property fmtid="{D5CDD505-2E9C-101B-9397-08002B2CF9AE}" pid="74" name="lbldcocRelatedDocsTitle">
    <vt:lpwstr>Titre</vt:lpwstr>
  </property>
  <property fmtid="{D5CDD505-2E9C-101B-9397-08002B2CF9AE}" pid="75" name="lbldcocRelatedDocsWork">
    <vt:lpwstr>Instruction de travail / Procédure no</vt:lpwstr>
  </property>
  <property fmtid="{D5CDD505-2E9C-101B-9397-08002B2CF9AE}" pid="76" name="lbldcocResponsibilities">
    <vt:lpwstr>Responsabilités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Description des étapes de la procédure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Rôle</vt:lpwstr>
  </property>
  <property fmtid="{D5CDD505-2E9C-101B-9397-08002B2CF9AE}" pid="83" name="lbldcocResponsibilitiesStepno">
    <vt:lpwstr>Étape</vt:lpwstr>
  </property>
  <property fmtid="{D5CDD505-2E9C-101B-9397-08002B2CF9AE}" pid="84" name="lbldcocRules">
    <vt:lpwstr>Règles et exceptions</vt:lpwstr>
  </property>
  <property fmtid="{D5CDD505-2E9C-101B-9397-08002B2CF9AE}" pid="85" name="lbldcocScope">
    <vt:lpwstr>Domaine d’application</vt:lpwstr>
  </property>
  <property fmtid="{D5CDD505-2E9C-101B-9397-08002B2CF9AE}" pid="86" name="lbldcocSites">
    <vt:lpwstr>Organisation / Sites</vt:lpwstr>
  </property>
  <property fmtid="{D5CDD505-2E9C-101B-9397-08002B2CF9AE}" pid="87" name="lbldcocSitesComments">
    <vt:lpwstr>Commentaires</vt:lpwstr>
  </property>
  <property fmtid="{D5CDD505-2E9C-101B-9397-08002B2CF9AE}" pid="88" name="lbldcocSitesID">
    <vt:lpwstr>Organisation / Identificateur de site</vt:lpwstr>
  </property>
  <property fmtid="{D5CDD505-2E9C-101B-9397-08002B2CF9AE}" pid="89" name="lbldcocStepsDescription">
    <vt:lpwstr>Description des étapes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de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pour</vt:lpwstr>
  </property>
  <property fmtid="{D5CDD505-2E9C-101B-9397-08002B2CF9AE}" pid="94" name="lbldcocStepsProcedure">
    <vt:lpwstr>Description des étapes de la procédure</vt:lpwstr>
  </property>
  <property fmtid="{D5CDD505-2E9C-101B-9397-08002B2CF9AE}" pid="95" name="lbldcocStepsStepno">
    <vt:lpwstr>Étape</vt:lpwstr>
  </property>
  <property fmtid="{D5CDD505-2E9C-101B-9397-08002B2CF9AE}" pid="96" name="lbldcocSupportiveDocs">
    <vt:lpwstr>Documents en support</vt:lpwstr>
  </property>
  <property fmtid="{D5CDD505-2E9C-101B-9397-08002B2CF9AE}" pid="97" name="lbldcocSupportiveDocsDocLocation">
    <vt:lpwstr>Localisation des documents</vt:lpwstr>
  </property>
  <property fmtid="{D5CDD505-2E9C-101B-9397-08002B2CF9AE}" pid="98" name="lbldcocSupportiveDocsTitle">
    <vt:lpwstr>Titre</vt:lpwstr>
  </property>
  <property fmtid="{D5CDD505-2E9C-101B-9397-08002B2CF9AE}" pid="99" name="lbldcocTraining">
    <vt:lpwstr>Formation</vt:lpwstr>
  </property>
  <property fmtid="{D5CDD505-2E9C-101B-9397-08002B2CF9AE}" pid="100" name="lbldcocTrainingExplanation">
    <vt:lpwstr>Détail des compétences et / ou formation requise</vt:lpwstr>
  </property>
  <property fmtid="{D5CDD505-2E9C-101B-9397-08002B2CF9AE}" pid="101" name="lbldcocTrainingProcedure">
    <vt:lpwstr>Etape de procédure</vt:lpwstr>
  </property>
  <property fmtid="{D5CDD505-2E9C-101B-9397-08002B2CF9AE}" pid="102" name="lbldcocTrainingRole">
    <vt:lpwstr>Rôle</vt:lpwstr>
  </property>
  <property fmtid="{D5CDD505-2E9C-101B-9397-08002B2CF9AE}" pid="103" name="lblDescription">
    <vt:lpwstr>Description</vt:lpwstr>
  </property>
  <property fmtid="{D5CDD505-2E9C-101B-9397-08002B2CF9AE}" pid="104" name="lblDocNo">
    <vt:lpwstr>N° de doc</vt:lpwstr>
  </property>
  <property fmtid="{D5CDD505-2E9C-101B-9397-08002B2CF9AE}" pid="105" name="lblDocumentDate">
    <vt:lpwstr>Date du document</vt:lpwstr>
  </property>
  <property fmtid="{D5CDD505-2E9C-101B-9397-08002B2CF9AE}" pid="106" name="lblDocumentNumber">
    <vt:lpwstr>n° de document</vt:lpwstr>
  </property>
  <property fmtid="{D5CDD505-2E9C-101B-9397-08002B2CF9AE}" pid="107" name="lblInitials">
    <vt:lpwstr>Initiales</vt:lpwstr>
  </property>
  <property fmtid="{D5CDD505-2E9C-101B-9397-08002B2CF9AE}" pid="108" name="lblListOfChanges">
    <vt:lpwstr>Liste des modifications</vt:lpwstr>
  </property>
  <property fmtid="{D5CDD505-2E9C-101B-9397-08002B2CF9AE}" pid="109" name="lblMatDate">
    <vt:lpwstr>Date</vt:lpwstr>
  </property>
  <property fmtid="{D5CDD505-2E9C-101B-9397-08002B2CF9AE}" pid="110" name="lblMatDocumentOwner">
    <vt:lpwstr>Propriétaire du document</vt:lpwstr>
  </property>
  <property fmtid="{D5CDD505-2E9C-101B-9397-08002B2CF9AE}" pid="111" name="lblMatName">
    <vt:lpwstr>Nom</vt:lpwstr>
  </property>
  <property fmtid="{D5CDD505-2E9C-101B-9397-08002B2CF9AE}" pid="112" name="lblMatQualityAssuranceFunction">
    <vt:lpwstr>Fonction d’assurance qualité</vt:lpwstr>
  </property>
  <property fmtid="{D5CDD505-2E9C-101B-9397-08002B2CF9AE}" pid="113" name="lblMatRecordOwner">
    <vt:lpwstr>Propriétaire de l’enregistrement</vt:lpwstr>
  </property>
  <property fmtid="{D5CDD505-2E9C-101B-9397-08002B2CF9AE}" pid="114" name="lblMatReviewer1">
    <vt:lpwstr>Relecteur 1</vt:lpwstr>
  </property>
  <property fmtid="{D5CDD505-2E9C-101B-9397-08002B2CF9AE}" pid="115" name="lblMatReviewer2">
    <vt:lpwstr>Relecteur 2</vt:lpwstr>
  </property>
  <property fmtid="{D5CDD505-2E9C-101B-9397-08002B2CF9AE}" pid="116" name="lblMatRole">
    <vt:lpwstr>Rôle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Nombre de pages</vt:lpwstr>
  </property>
  <property fmtid="{D5CDD505-2E9C-101B-9397-08002B2CF9AE}" pid="120" name="lblOf">
    <vt:lpwstr>sur</vt:lpwstr>
  </property>
  <property fmtid="{D5CDD505-2E9C-101B-9397-08002B2CF9AE}" pid="121" name="lblOwner">
    <vt:lpwstr>Propriétaire</vt:lpwstr>
  </property>
  <property fmtid="{D5CDD505-2E9C-101B-9397-08002B2CF9AE}" pid="122" name="lblQuestions">
    <vt:lpwstr>Pour toute question ou remarque se rapportant à ce document, veuillez contacter</vt:lpwstr>
  </property>
  <property fmtid="{D5CDD505-2E9C-101B-9397-08002B2CF9AE}" pid="123" name="lblRecordReference">
    <vt:lpwstr>référence record</vt:lpwstr>
  </property>
  <property fmtid="{D5CDD505-2E9C-101B-9397-08002B2CF9AE}" pid="124" name="lblSource">
    <vt:lpwstr>Source</vt:lpwstr>
  </property>
  <property fmtid="{D5CDD505-2E9C-101B-9397-08002B2CF9AE}" pid="125" name="lblStatus">
    <vt:lpwstr>Statut</vt:lpwstr>
  </property>
  <property fmtid="{D5CDD505-2E9C-101B-9397-08002B2CF9AE}" pid="126" name="lblTargetDistribution">
    <vt:lpwstr>Méthode de distribution / publication</vt:lpwstr>
  </property>
  <property fmtid="{D5CDD505-2E9C-101B-9397-08002B2CF9AE}" pid="127" name="lblTargetGroup">
    <vt:lpwstr>Groupe cible</vt:lpwstr>
  </property>
  <property fmtid="{D5CDD505-2E9C-101B-9397-08002B2CF9AE}" pid="128" name="lblTargetReaders">
    <vt:lpwstr>Lecteurs cibles, méthodes de communication</vt:lpwstr>
  </property>
  <property fmtid="{D5CDD505-2E9C-101B-9397-08002B2CF9AE}" pid="129" name="lblTermsAndAbbreviations">
    <vt:lpwstr>Termes et abréviations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Termes et abréviations</vt:lpwstr>
  </property>
  <property fmtid="{D5CDD505-2E9C-101B-9397-08002B2CF9AE}" pid="132" name="lblVersion">
    <vt:lpwstr>version</vt:lpwstr>
  </property>
  <property fmtid="{D5CDD505-2E9C-101B-9397-08002B2CF9AE}" pid="133" name="LevelsInToc">
    <vt:lpwstr>2</vt:lpwstr>
  </property>
  <property fmtid="{D5CDD505-2E9C-101B-9397-08002B2CF9AE}" pid="134" name="Owner">
    <vt:lpwstr/>
  </property>
  <property fmtid="{D5CDD505-2E9C-101B-9397-08002B2CF9AE}" pid="135" name="OwnerMAT">
    <vt:lpwstr/>
  </property>
  <property fmtid="{D5CDD505-2E9C-101B-9397-08002B2CF9AE}" pid="136" name="ProjectProtect">
    <vt:lpwstr>atos</vt:lpwstr>
  </property>
  <property fmtid="{D5CDD505-2E9C-101B-9397-08002B2CF9AE}" pid="137" name="QuestionPhone">
    <vt:lpwstr>0650926231</vt:lpwstr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Draft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Cyber Threat Intelligence Requirement</vt:lpwstr>
  </property>
  <property fmtid="{D5CDD505-2E9C-101B-9397-08002B2CF9AE}" pid="149" name="TitleTitlePage">
    <vt:lpwstr>Cyber Threat Intelligence Requirement</vt:lpwstr>
  </property>
  <property fmtid="{D5CDD505-2E9C-101B-9397-08002B2CF9AE}" pid="150" name="Version">
    <vt:lpwstr>1.0</vt:lpwstr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MSIP_Label_e463cba9-5f6c-478d-9329-7b2295e4e8ed_Enabled">
    <vt:lpwstr>true</vt:lpwstr>
  </property>
  <property fmtid="{D5CDD505-2E9C-101B-9397-08002B2CF9AE}" pid="154" name="MSIP_Label_e463cba9-5f6c-478d-9329-7b2295e4e8ed_SetDate">
    <vt:lpwstr>2021-04-21T08:18:32Z</vt:lpwstr>
  </property>
  <property fmtid="{D5CDD505-2E9C-101B-9397-08002B2CF9AE}" pid="155" name="MSIP_Label_e463cba9-5f6c-478d-9329-7b2295e4e8ed_Method">
    <vt:lpwstr>Standard</vt:lpwstr>
  </property>
  <property fmtid="{D5CDD505-2E9C-101B-9397-08002B2CF9AE}" pid="156" name="MSIP_Label_e463cba9-5f6c-478d-9329-7b2295e4e8ed_Name">
    <vt:lpwstr>All Employees_2</vt:lpwstr>
  </property>
  <property fmtid="{D5CDD505-2E9C-101B-9397-08002B2CF9AE}" pid="157" name="MSIP_Label_e463cba9-5f6c-478d-9329-7b2295e4e8ed_SiteId">
    <vt:lpwstr>33440fc6-b7c7-412c-bb73-0e70b0198d5a</vt:lpwstr>
  </property>
  <property fmtid="{D5CDD505-2E9C-101B-9397-08002B2CF9AE}" pid="158" name="MSIP_Label_e463cba9-5f6c-478d-9329-7b2295e4e8ed_ActionId">
    <vt:lpwstr>42505566-fa70-45e1-a85d-31e496f6b752</vt:lpwstr>
  </property>
  <property fmtid="{D5CDD505-2E9C-101B-9397-08002B2CF9AE}" pid="159" name="MSIP_Label_e463cba9-5f6c-478d-9329-7b2295e4e8ed_ContentBits">
    <vt:lpwstr>0</vt:lpwstr>
  </property>
  <property fmtid="{D5CDD505-2E9C-101B-9397-08002B2CF9AE}" pid="160" name="Identifier">
    <vt:lpwstr>Atos</vt:lpwstr>
  </property>
  <property fmtid="{D5CDD505-2E9C-101B-9397-08002B2CF9AE}" pid="161" name="AuthorName">
    <vt:lpwstr>Ledoux Alexis</vt:lpwstr>
  </property>
  <property fmtid="{D5CDD505-2E9C-101B-9397-08002B2CF9AE}" pid="162" name="AuthorFunction">
    <vt:lpwstr>Stagiaire SOC</vt:lpwstr>
  </property>
  <property fmtid="{D5CDD505-2E9C-101B-9397-08002B2CF9AE}" pid="163" name="BrandCode">
    <vt:lpwstr>AT</vt:lpwstr>
  </property>
  <property fmtid="{D5CDD505-2E9C-101B-9397-08002B2CF9AE}" pid="164" name="BrandName">
    <vt:lpwstr>Atos</vt:lpwstr>
  </property>
  <property fmtid="{D5CDD505-2E9C-101B-9397-08002B2CF9AE}" pid="165" name="Building">
    <vt:lpwstr>80</vt:lpwstr>
  </property>
  <property fmtid="{D5CDD505-2E9C-101B-9397-08002B2CF9AE}" pid="166" name="ChamberOfCommerce">
    <vt:lpwstr>323 623 603 RCS Nanterre</vt:lpwstr>
  </property>
  <property fmtid="{D5CDD505-2E9C-101B-9397-08002B2CF9AE}" pid="167" name="Country">
    <vt:lpwstr>France</vt:lpwstr>
  </property>
  <property fmtid="{D5CDD505-2E9C-101B-9397-08002B2CF9AE}" pid="168" name="Department">
    <vt:lpwstr>SOC</vt:lpwstr>
  </property>
  <property fmtid="{D5CDD505-2E9C-101B-9397-08002B2CF9AE}" pid="169" name="Fax">
    <vt:lpwstr/>
  </property>
  <property fmtid="{D5CDD505-2E9C-101B-9397-08002B2CF9AE}" pid="170" name="Internet">
    <vt:lpwstr>atos.net</vt:lpwstr>
  </property>
  <property fmtid="{D5CDD505-2E9C-101B-9397-08002B2CF9AE}" pid="171" name="Phone">
    <vt:lpwstr>0650926231</vt:lpwstr>
  </property>
  <property fmtid="{D5CDD505-2E9C-101B-9397-08002B2CF9AE}" pid="172" name="POBox">
    <vt:lpwstr/>
  </property>
  <property fmtid="{D5CDD505-2E9C-101B-9397-08002B2CF9AE}" pid="173" name="PostalPlace">
    <vt:lpwstr/>
  </property>
  <property fmtid="{D5CDD505-2E9C-101B-9397-08002B2CF9AE}" pid="174" name="PostalPostalCode">
    <vt:lpwstr/>
  </property>
  <property fmtid="{D5CDD505-2E9C-101B-9397-08002B2CF9AE}" pid="175" name="RefCode1">
    <vt:lpwstr/>
  </property>
  <property fmtid="{D5CDD505-2E9C-101B-9397-08002B2CF9AE}" pid="176" name="RefCode2">
    <vt:lpwstr/>
  </property>
  <property fmtid="{D5CDD505-2E9C-101B-9397-08002B2CF9AE}" pid="177" name="Street">
    <vt:lpwstr>quai Voltaire</vt:lpwstr>
  </property>
  <property fmtid="{D5CDD505-2E9C-101B-9397-08002B2CF9AE}" pid="178" name="VisitPlace">
    <vt:lpwstr>Bezons</vt:lpwstr>
  </property>
  <property fmtid="{D5CDD505-2E9C-101B-9397-08002B2CF9AE}" pid="179" name="VisitPostalCode">
    <vt:lpwstr>95063</vt:lpwstr>
  </property>
  <property fmtid="{D5CDD505-2E9C-101B-9397-08002B2CF9AE}" pid="180" name="Sender">
    <vt:lpwstr>Atos, quai Voltaire, 80, 95063 Bezons</vt:lpwstr>
  </property>
  <property fmtid="{D5CDD505-2E9C-101B-9397-08002B2CF9AE}" pid="181" name="sys_WordMark">
    <vt:lpwstr>sys_WordMark</vt:lpwstr>
  </property>
</Properties>
</file>